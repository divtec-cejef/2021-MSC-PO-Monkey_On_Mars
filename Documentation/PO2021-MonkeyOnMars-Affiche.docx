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5A845" w14:textId="30CA7EFE" w:rsidR="003C3A15" w:rsidRPr="002E5A87" w:rsidRDefault="003C3A15" w:rsidP="003C3A15">
      <w:pPr>
        <w:spacing w:before="240"/>
        <w:ind w:left="1134" w:right="1134"/>
        <w:jc w:val="center"/>
        <w:rPr>
          <w:sz w:val="44"/>
          <w:szCs w:val="44"/>
        </w:rPr>
      </w:pPr>
      <w:bookmarkStart w:id="0" w:name="_Toc332873979"/>
      <w:bookmarkStart w:id="1" w:name="_Toc5006893"/>
      <w:bookmarkStart w:id="2" w:name="_Toc5008890"/>
      <w:bookmarkStart w:id="3" w:name="_Toc5016785"/>
      <w:r w:rsidRPr="002E5A87">
        <w:rPr>
          <w:sz w:val="44"/>
          <w:szCs w:val="44"/>
        </w:rPr>
        <w:t xml:space="preserve">Découvrez le </w:t>
      </w:r>
      <w:proofErr w:type="spellStart"/>
      <w:r w:rsidR="009F235D">
        <w:rPr>
          <w:sz w:val="44"/>
          <w:szCs w:val="44"/>
        </w:rPr>
        <w:t>L</w:t>
      </w:r>
      <w:r w:rsidRPr="002E5A87">
        <w:rPr>
          <w:sz w:val="44"/>
          <w:szCs w:val="44"/>
        </w:rPr>
        <w:t>eap</w:t>
      </w:r>
      <w:proofErr w:type="spellEnd"/>
      <w:r w:rsidRPr="002E5A87">
        <w:rPr>
          <w:sz w:val="44"/>
          <w:szCs w:val="44"/>
        </w:rPr>
        <w:t xml:space="preserve"> </w:t>
      </w:r>
      <w:r w:rsidR="009F235D">
        <w:rPr>
          <w:sz w:val="44"/>
          <w:szCs w:val="44"/>
        </w:rPr>
        <w:t>M</w:t>
      </w:r>
      <w:r w:rsidRPr="002E5A87">
        <w:rPr>
          <w:sz w:val="44"/>
          <w:szCs w:val="44"/>
        </w:rPr>
        <w:t xml:space="preserve">otion et le </w:t>
      </w:r>
      <w:r w:rsidR="009F235D">
        <w:rPr>
          <w:sz w:val="44"/>
          <w:szCs w:val="44"/>
        </w:rPr>
        <w:t>R</w:t>
      </w:r>
      <w:r w:rsidRPr="002E5A87">
        <w:rPr>
          <w:sz w:val="44"/>
          <w:szCs w:val="44"/>
        </w:rPr>
        <w:t>ing-</w:t>
      </w:r>
      <w:r w:rsidR="009F235D">
        <w:rPr>
          <w:sz w:val="44"/>
          <w:szCs w:val="44"/>
        </w:rPr>
        <w:t>C</w:t>
      </w:r>
      <w:r w:rsidRPr="002E5A87">
        <w:rPr>
          <w:sz w:val="44"/>
          <w:szCs w:val="44"/>
        </w:rPr>
        <w:t>on à travers le jeu</w:t>
      </w:r>
    </w:p>
    <w:p w14:paraId="15FF73FF" w14:textId="482FB1F0" w:rsidR="003C3A15" w:rsidRPr="000C2951" w:rsidRDefault="003C3A15" w:rsidP="003C3A15">
      <w:pPr>
        <w:spacing w:before="240"/>
        <w:ind w:left="1134" w:right="1134"/>
        <w:jc w:val="center"/>
        <w:rPr>
          <w:b/>
          <w:bCs/>
          <w:color w:val="DC005C"/>
          <w:sz w:val="64"/>
          <w:szCs w:val="64"/>
        </w:rPr>
      </w:pPr>
      <w:r w:rsidRPr="000C2951">
        <w:rPr>
          <w:b/>
          <w:bCs/>
          <w:color w:val="DC005C"/>
          <w:sz w:val="64"/>
          <w:szCs w:val="64"/>
        </w:rPr>
        <w:t>Monkey On Mars</w:t>
      </w:r>
    </w:p>
    <w:p w14:paraId="56213597" w14:textId="1B644958" w:rsidR="003C3A15" w:rsidRDefault="003C3A15" w:rsidP="003C3A15">
      <w:pPr>
        <w:spacing w:before="240"/>
        <w:ind w:left="1134" w:right="1134"/>
        <w:jc w:val="center"/>
        <w:rPr>
          <w:sz w:val="44"/>
          <w:szCs w:val="44"/>
        </w:rPr>
      </w:pPr>
      <w:r w:rsidRPr="002E5A87">
        <w:rPr>
          <w:sz w:val="44"/>
          <w:szCs w:val="44"/>
        </w:rPr>
        <w:t>Réalisé par Eduardo, Sévan et Joshua</w:t>
      </w:r>
    </w:p>
    <w:p w14:paraId="0CDD7626" w14:textId="6FA15B7C" w:rsidR="002E5A87" w:rsidRPr="002E5A87" w:rsidRDefault="002E5A87" w:rsidP="003C3A15">
      <w:pPr>
        <w:spacing w:before="240"/>
        <w:ind w:left="1134" w:right="1134"/>
        <w:jc w:val="center"/>
        <w:rPr>
          <w:sz w:val="20"/>
          <w:szCs w:val="20"/>
        </w:rPr>
      </w:pPr>
    </w:p>
    <w:p w14:paraId="5800579D" w14:textId="4AFBC423" w:rsidR="003A37AD" w:rsidRDefault="00C638E4" w:rsidP="00C638E4">
      <w:pPr>
        <w:pStyle w:val="Titre1"/>
        <w:numPr>
          <w:ilvl w:val="0"/>
          <w:numId w:val="0"/>
        </w:numPr>
      </w:pPr>
      <w:r>
        <w:rPr>
          <w:noProof/>
        </w:rPr>
        <w:t xml:space="preserve"> Notre</w:t>
      </w:r>
      <w:r w:rsidR="009A575C">
        <w:t xml:space="preserve"> projet</w:t>
      </w:r>
      <w:bookmarkEnd w:id="0"/>
      <w:bookmarkEnd w:id="1"/>
      <w:bookmarkEnd w:id="2"/>
      <w:bookmarkEnd w:id="3"/>
      <w:r w:rsidR="003C3A15" w:rsidRPr="003C3A15">
        <w:t xml:space="preserve"> </w:t>
      </w:r>
    </w:p>
    <w:p w14:paraId="65307259" w14:textId="2C23E63F" w:rsidR="002E5A87" w:rsidRDefault="002E5A87" w:rsidP="002E5A87">
      <w:pPr>
        <w:rPr>
          <w:lang w:eastAsia="fr-FR"/>
        </w:rPr>
      </w:pPr>
    </w:p>
    <w:p w14:paraId="7844CD42" w14:textId="622B983C" w:rsidR="002E5A87" w:rsidRDefault="002E5A87" w:rsidP="002E5A87">
      <w:pPr>
        <w:rPr>
          <w:lang w:eastAsia="fr-FR"/>
        </w:rPr>
      </w:pPr>
      <w:r>
        <w:rPr>
          <w:lang w:eastAsia="fr-FR"/>
        </w:rPr>
        <w:t>Un joueur doit créer le parcours en vertical avec des plateformes.</w:t>
      </w:r>
    </w:p>
    <w:p w14:paraId="3D7C2E22" w14:textId="348B12FD" w:rsidR="002E5A87" w:rsidRDefault="002E5A87" w:rsidP="002E5A87">
      <w:pPr>
        <w:rPr>
          <w:lang w:eastAsia="fr-FR"/>
        </w:rPr>
      </w:pPr>
      <w:r>
        <w:rPr>
          <w:lang w:eastAsia="fr-FR"/>
        </w:rPr>
        <w:t>Pendant que le deuxième joueur doit effectuer le parcours.</w:t>
      </w:r>
    </w:p>
    <w:p w14:paraId="4393BCCC" w14:textId="15BEA5F8" w:rsidR="002E5A87" w:rsidRDefault="002E5A87" w:rsidP="002E5A87">
      <w:pPr>
        <w:rPr>
          <w:lang w:eastAsia="fr-FR"/>
        </w:rPr>
      </w:pPr>
    </w:p>
    <w:p w14:paraId="4DF1D5FD" w14:textId="623732A9" w:rsidR="002E5A87" w:rsidRDefault="002E5A87" w:rsidP="002E5A87">
      <w:pPr>
        <w:rPr>
          <w:lang w:eastAsia="fr-FR"/>
        </w:rPr>
      </w:pPr>
      <w:r>
        <w:rPr>
          <w:lang w:eastAsia="fr-FR"/>
        </w:rPr>
        <w:t>Le but du jeu consiste à aller le plus haut du parcours pendant un temps déterminé.</w:t>
      </w:r>
    </w:p>
    <w:p w14:paraId="40FB8CE4" w14:textId="188D31B3" w:rsidR="002E5A87" w:rsidRDefault="002E5A87" w:rsidP="002E5A87">
      <w:pPr>
        <w:rPr>
          <w:lang w:eastAsia="fr-FR"/>
        </w:rPr>
      </w:pPr>
    </w:p>
    <w:p w14:paraId="23B5E88E" w14:textId="29323EF5" w:rsidR="002E5A87" w:rsidRDefault="002E5A87" w:rsidP="002E5A87">
      <w:pPr>
        <w:pStyle w:val="Titre1"/>
        <w:numPr>
          <w:ilvl w:val="0"/>
          <w:numId w:val="0"/>
        </w:numPr>
      </w:pPr>
      <w:r>
        <w:t>Fonctionnement</w:t>
      </w:r>
    </w:p>
    <w:p w14:paraId="07A5F7FA" w14:textId="0526E36D" w:rsidR="002E5A87" w:rsidRDefault="002E5A87" w:rsidP="002E5A87">
      <w:pPr>
        <w:rPr>
          <w:lang w:eastAsia="fr-FR"/>
        </w:rPr>
      </w:pPr>
    </w:p>
    <w:p w14:paraId="3FEF8984" w14:textId="5B3F53DF" w:rsidR="002E5A87" w:rsidRDefault="002E5A87" w:rsidP="002E5A87">
      <w:pPr>
        <w:rPr>
          <w:lang w:eastAsia="fr-FR"/>
        </w:rPr>
      </w:pPr>
      <w:r>
        <w:rPr>
          <w:lang w:eastAsia="fr-FR"/>
        </w:rPr>
        <w:t xml:space="preserve">Le premier joueur pourra créer le parcours à l’aide du </w:t>
      </w:r>
      <w:proofErr w:type="spellStart"/>
      <w:r w:rsidR="00271FB5">
        <w:rPr>
          <w:lang w:eastAsia="fr-FR"/>
        </w:rPr>
        <w:t>L</w:t>
      </w:r>
      <w:r>
        <w:rPr>
          <w:lang w:eastAsia="fr-FR"/>
        </w:rPr>
        <w:t>eap</w:t>
      </w:r>
      <w:proofErr w:type="spellEnd"/>
      <w:r>
        <w:rPr>
          <w:lang w:eastAsia="fr-FR"/>
        </w:rPr>
        <w:t xml:space="preserve"> </w:t>
      </w:r>
      <w:r w:rsidR="00271FB5">
        <w:rPr>
          <w:lang w:eastAsia="fr-FR"/>
        </w:rPr>
        <w:t>M</w:t>
      </w:r>
      <w:r>
        <w:rPr>
          <w:lang w:eastAsia="fr-FR"/>
        </w:rPr>
        <w:t xml:space="preserve">otion qui lui permettra </w:t>
      </w:r>
      <w:r w:rsidR="000C2951">
        <w:rPr>
          <w:lang w:eastAsia="fr-FR"/>
        </w:rPr>
        <w:t xml:space="preserve">de poser des plateformes en fonction de la position de ses mains, pendant que le deuxième joueur devra effectuer le parcours grâce au </w:t>
      </w:r>
      <w:r w:rsidR="00271FB5">
        <w:rPr>
          <w:lang w:eastAsia="fr-FR"/>
        </w:rPr>
        <w:t>R</w:t>
      </w:r>
      <w:r w:rsidR="000C2951">
        <w:rPr>
          <w:lang w:eastAsia="fr-FR"/>
        </w:rPr>
        <w:t>ing-</w:t>
      </w:r>
      <w:r w:rsidR="00271FB5">
        <w:rPr>
          <w:lang w:eastAsia="fr-FR"/>
        </w:rPr>
        <w:t>C</w:t>
      </w:r>
      <w:r w:rsidR="000C2951">
        <w:rPr>
          <w:lang w:eastAsia="fr-FR"/>
        </w:rPr>
        <w:t>on qui lui permettra de faire les mouvements (gauche, droite et sauter).</w:t>
      </w:r>
    </w:p>
    <w:p w14:paraId="6F886235" w14:textId="196F99B3" w:rsidR="000C2951" w:rsidRDefault="000C2951" w:rsidP="002E5A87">
      <w:pPr>
        <w:rPr>
          <w:lang w:eastAsia="fr-FR"/>
        </w:rPr>
      </w:pPr>
    </w:p>
    <w:p w14:paraId="272CB838" w14:textId="6FB5CC37" w:rsidR="000C2951" w:rsidRDefault="000C2951" w:rsidP="002E5A87">
      <w:pPr>
        <w:rPr>
          <w:lang w:eastAsia="fr-FR"/>
        </w:rPr>
      </w:pPr>
    </w:p>
    <w:p w14:paraId="220E9322" w14:textId="3D3882BD" w:rsidR="000C2951" w:rsidRDefault="000C2951" w:rsidP="002E5A87">
      <w:pPr>
        <w:rPr>
          <w:lang w:eastAsia="fr-FR"/>
        </w:rPr>
      </w:pPr>
    </w:p>
    <w:p w14:paraId="7D1C9AF6" w14:textId="5261967B" w:rsidR="000C2951" w:rsidRDefault="000C2951" w:rsidP="002E5A87">
      <w:pPr>
        <w:rPr>
          <w:lang w:eastAsia="fr-FR"/>
        </w:rPr>
      </w:pPr>
    </w:p>
    <w:p w14:paraId="23659814" w14:textId="36564CB0" w:rsidR="000C2951" w:rsidRDefault="00050050" w:rsidP="002E5A87">
      <w:pPr>
        <w:rPr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59267" behindDoc="1" locked="0" layoutInCell="1" allowOverlap="1" wp14:anchorId="13297C75" wp14:editId="055DF472">
            <wp:simplePos x="0" y="0"/>
            <wp:positionH relativeFrom="column">
              <wp:posOffset>478790</wp:posOffset>
            </wp:positionH>
            <wp:positionV relativeFrom="paragraph">
              <wp:posOffset>17145</wp:posOffset>
            </wp:positionV>
            <wp:extent cx="1286510" cy="1721485"/>
            <wp:effectExtent l="0" t="0" r="8890" b="0"/>
            <wp:wrapTight wrapText="bothSides">
              <wp:wrapPolygon edited="0">
                <wp:start x="7996" y="239"/>
                <wp:lineTo x="2239" y="4063"/>
                <wp:lineTo x="2559" y="12190"/>
                <wp:lineTo x="960" y="16015"/>
                <wp:lineTo x="960" y="19839"/>
                <wp:lineTo x="1599" y="20795"/>
                <wp:lineTo x="2879" y="21273"/>
                <wp:lineTo x="14073" y="21273"/>
                <wp:lineTo x="19830" y="20556"/>
                <wp:lineTo x="19510" y="19839"/>
                <wp:lineTo x="16632" y="16015"/>
                <wp:lineTo x="19830" y="12190"/>
                <wp:lineTo x="21429" y="8366"/>
                <wp:lineTo x="17911" y="4541"/>
                <wp:lineTo x="18231" y="3585"/>
                <wp:lineTo x="14393" y="956"/>
                <wp:lineTo x="12474" y="239"/>
                <wp:lineTo x="7996" y="239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510" cy="172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C5F8D5" w14:textId="30ECBE45" w:rsidR="000C2951" w:rsidRDefault="00EC5077" w:rsidP="002E5A87">
      <w:pPr>
        <w:rPr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58243" behindDoc="1" locked="0" layoutInCell="1" allowOverlap="1" wp14:anchorId="19449BB0" wp14:editId="21E992B9">
            <wp:simplePos x="0" y="0"/>
            <wp:positionH relativeFrom="column">
              <wp:posOffset>4189920</wp:posOffset>
            </wp:positionH>
            <wp:positionV relativeFrom="paragraph">
              <wp:posOffset>120650</wp:posOffset>
            </wp:positionV>
            <wp:extent cx="1497330" cy="1497330"/>
            <wp:effectExtent l="0" t="0" r="0" b="0"/>
            <wp:wrapTight wrapText="bothSides">
              <wp:wrapPolygon edited="0">
                <wp:start x="9344" y="1374"/>
                <wp:lineTo x="7145" y="2198"/>
                <wp:lineTo x="2748" y="5221"/>
                <wp:lineTo x="1374" y="10992"/>
                <wp:lineTo x="2748" y="15115"/>
                <wp:lineTo x="2748" y="16214"/>
                <wp:lineTo x="7695" y="19511"/>
                <wp:lineTo x="9344" y="20061"/>
                <wp:lineTo x="12092" y="20061"/>
                <wp:lineTo x="13740" y="19511"/>
                <wp:lineTo x="18687" y="16214"/>
                <wp:lineTo x="18687" y="15115"/>
                <wp:lineTo x="20061" y="10718"/>
                <wp:lineTo x="18962" y="6870"/>
                <wp:lineTo x="18962" y="5496"/>
                <wp:lineTo x="14015" y="2198"/>
                <wp:lineTo x="12092" y="1374"/>
                <wp:lineTo x="9344" y="1374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733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5CE2C5" w14:textId="6C29F229" w:rsidR="000C2951" w:rsidRDefault="00A14434" w:rsidP="002E5A87">
      <w:pPr>
        <w:rPr>
          <w:lang w:eastAsia="fr-FR"/>
        </w:rPr>
      </w:pPr>
      <w:r w:rsidRPr="000C2951">
        <w:rPr>
          <w:noProof/>
        </w:rPr>
        <w:drawing>
          <wp:anchor distT="0" distB="0" distL="114300" distR="114300" simplePos="0" relativeHeight="251658241" behindDoc="1" locked="0" layoutInCell="1" allowOverlap="1" wp14:anchorId="0D189F1F" wp14:editId="0BC0D253">
            <wp:simplePos x="0" y="0"/>
            <wp:positionH relativeFrom="margin">
              <wp:align>center</wp:align>
            </wp:positionH>
            <wp:positionV relativeFrom="paragraph">
              <wp:posOffset>145415</wp:posOffset>
            </wp:positionV>
            <wp:extent cx="2057400" cy="1158240"/>
            <wp:effectExtent l="0" t="0" r="0" b="3810"/>
            <wp:wrapTight wrapText="bothSides">
              <wp:wrapPolygon edited="0">
                <wp:start x="0" y="0"/>
                <wp:lineTo x="0" y="21316"/>
                <wp:lineTo x="21400" y="21316"/>
                <wp:lineTo x="21400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73702A" w14:textId="1B3C1CCF" w:rsidR="000C2951" w:rsidRDefault="000C2951" w:rsidP="002E5A87">
      <w:pPr>
        <w:rPr>
          <w:lang w:eastAsia="fr-FR"/>
        </w:rPr>
      </w:pPr>
    </w:p>
    <w:p w14:paraId="2B569DE5" w14:textId="50400FF0" w:rsidR="000C2951" w:rsidRDefault="000C2951" w:rsidP="002E5A87">
      <w:pPr>
        <w:rPr>
          <w:lang w:eastAsia="fr-FR"/>
        </w:rPr>
      </w:pPr>
    </w:p>
    <w:p w14:paraId="16FB8E67" w14:textId="07C236D8" w:rsidR="000C2951" w:rsidRDefault="000C2951" w:rsidP="002E5A87">
      <w:pPr>
        <w:rPr>
          <w:lang w:eastAsia="fr-FR"/>
        </w:rPr>
      </w:pPr>
    </w:p>
    <w:p w14:paraId="55C666A2" w14:textId="55DB8EFA" w:rsidR="000C2951" w:rsidRDefault="000C2951" w:rsidP="002E5A87">
      <w:pPr>
        <w:rPr>
          <w:lang w:eastAsia="fr-FR"/>
        </w:rPr>
      </w:pPr>
    </w:p>
    <w:p w14:paraId="651C3D9E" w14:textId="61DA15F1" w:rsidR="000C2951" w:rsidRDefault="000C2951" w:rsidP="002E5A87">
      <w:pPr>
        <w:rPr>
          <w:lang w:eastAsia="fr-FR"/>
        </w:rPr>
      </w:pPr>
    </w:p>
    <w:p w14:paraId="23D751FC" w14:textId="0BC20D0B" w:rsidR="000C2951" w:rsidRDefault="000C2951" w:rsidP="00A14434">
      <w:pPr>
        <w:spacing w:before="240"/>
        <w:ind w:right="1134"/>
        <w:rPr>
          <w:sz w:val="44"/>
          <w:szCs w:val="44"/>
        </w:rPr>
      </w:pPr>
    </w:p>
    <w:p w14:paraId="773E221D" w14:textId="2908121C" w:rsidR="000C2951" w:rsidRPr="00D60E79" w:rsidRDefault="00D60E79" w:rsidP="000C2951">
      <w:pPr>
        <w:spacing w:before="240"/>
        <w:ind w:left="1134" w:right="1134"/>
        <w:jc w:val="center"/>
        <w:rPr>
          <w:sz w:val="40"/>
          <w:szCs w:val="40"/>
        </w:rPr>
      </w:pPr>
      <w:r w:rsidRPr="00D60E79">
        <w:rPr>
          <w:noProof/>
          <w:sz w:val="40"/>
          <w:szCs w:val="40"/>
          <w:lang w:eastAsia="fr-FR"/>
        </w:rPr>
        <w:drawing>
          <wp:anchor distT="0" distB="0" distL="114300" distR="114300" simplePos="0" relativeHeight="251658240" behindDoc="0" locked="0" layoutInCell="1" allowOverlap="1" wp14:anchorId="4252B978" wp14:editId="4D57E7B4">
            <wp:simplePos x="0" y="0"/>
            <wp:positionH relativeFrom="margin">
              <wp:align>center</wp:align>
            </wp:positionH>
            <wp:positionV relativeFrom="paragraph">
              <wp:posOffset>724535</wp:posOffset>
            </wp:positionV>
            <wp:extent cx="3931920" cy="1021080"/>
            <wp:effectExtent l="0" t="0" r="0" b="762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2951" w:rsidRPr="00D60E79">
        <w:rPr>
          <w:sz w:val="40"/>
          <w:szCs w:val="40"/>
        </w:rPr>
        <w:t xml:space="preserve">Du </w:t>
      </w:r>
      <w:r w:rsidR="00A36955">
        <w:rPr>
          <w:sz w:val="40"/>
          <w:szCs w:val="40"/>
        </w:rPr>
        <w:t>01</w:t>
      </w:r>
      <w:r w:rsidR="000C2951" w:rsidRPr="00D60E79">
        <w:rPr>
          <w:sz w:val="40"/>
          <w:szCs w:val="40"/>
        </w:rPr>
        <w:t xml:space="preserve"> au </w:t>
      </w:r>
      <w:r w:rsidR="00A36955">
        <w:rPr>
          <w:sz w:val="40"/>
          <w:szCs w:val="40"/>
        </w:rPr>
        <w:t>02</w:t>
      </w:r>
      <w:r w:rsidR="000C2951" w:rsidRPr="00D60E79">
        <w:rPr>
          <w:sz w:val="40"/>
          <w:szCs w:val="40"/>
        </w:rPr>
        <w:t xml:space="preserve"> </w:t>
      </w:r>
      <w:r w:rsidR="00A36955">
        <w:rPr>
          <w:sz w:val="40"/>
          <w:szCs w:val="40"/>
        </w:rPr>
        <w:t>octobre</w:t>
      </w:r>
      <w:r w:rsidR="000C2951" w:rsidRPr="00D60E79">
        <w:rPr>
          <w:sz w:val="40"/>
          <w:szCs w:val="40"/>
        </w:rPr>
        <w:t xml:space="preserve"> </w:t>
      </w:r>
      <w:r w:rsidR="000437B7">
        <w:rPr>
          <w:sz w:val="40"/>
          <w:szCs w:val="40"/>
        </w:rPr>
        <w:t>2021</w:t>
      </w:r>
    </w:p>
    <w:sectPr w:rsidR="000C2951" w:rsidRPr="00D60E79" w:rsidSect="00730971">
      <w:footerReference w:type="default" r:id="rId15"/>
      <w:footerReference w:type="first" r:id="rId16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78103" w14:textId="77777777" w:rsidR="00967953" w:rsidRDefault="00967953" w:rsidP="008D0E12">
      <w:r>
        <w:separator/>
      </w:r>
    </w:p>
  </w:endnote>
  <w:endnote w:type="continuationSeparator" w:id="0">
    <w:p w14:paraId="7A6F2A20" w14:textId="77777777" w:rsidR="00967953" w:rsidRDefault="00967953" w:rsidP="008D0E12">
      <w:r>
        <w:continuationSeparator/>
      </w:r>
    </w:p>
  </w:endnote>
  <w:endnote w:type="continuationNotice" w:id="1">
    <w:p w14:paraId="1E4BACF9" w14:textId="77777777" w:rsidR="00967953" w:rsidRDefault="0096795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C3575" w14:textId="4AE63F3F" w:rsidR="00F40571" w:rsidRPr="003C3A15" w:rsidRDefault="00F40571" w:rsidP="003C3A15">
    <w:pPr>
      <w:pStyle w:val="Pieddepage"/>
      <w:tabs>
        <w:tab w:val="clear" w:pos="9072"/>
        <w:tab w:val="right" w:pos="9638"/>
      </w:tabs>
      <w:ind w:left="-142"/>
      <w:rPr>
        <w:rFonts w:cs="Arial"/>
        <w:szCs w:val="20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45C4E" w14:textId="719D7D61" w:rsidR="00F40571" w:rsidRPr="00730971" w:rsidRDefault="00F40571" w:rsidP="003C3A15">
    <w:pPr>
      <w:pStyle w:val="Pieddepage"/>
      <w:tabs>
        <w:tab w:val="clear" w:pos="4536"/>
        <w:tab w:val="clear" w:pos="9072"/>
        <w:tab w:val="right" w:pos="9498"/>
      </w:tabs>
      <w:ind w:left="0"/>
      <w:rPr>
        <w:rFonts w:cs="Arial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30D8C" w14:textId="77777777" w:rsidR="00967953" w:rsidRDefault="00967953" w:rsidP="008D0E12">
      <w:r>
        <w:separator/>
      </w:r>
    </w:p>
  </w:footnote>
  <w:footnote w:type="continuationSeparator" w:id="0">
    <w:p w14:paraId="0806F580" w14:textId="77777777" w:rsidR="00967953" w:rsidRDefault="00967953" w:rsidP="008D0E12">
      <w:r>
        <w:continuationSeparator/>
      </w:r>
    </w:p>
  </w:footnote>
  <w:footnote w:type="continuationNotice" w:id="1">
    <w:p w14:paraId="6B1A32C9" w14:textId="77777777" w:rsidR="00967953" w:rsidRDefault="0096795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30BA7"/>
    <w:multiLevelType w:val="hybridMultilevel"/>
    <w:tmpl w:val="73A269C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71258"/>
    <w:multiLevelType w:val="hybridMultilevel"/>
    <w:tmpl w:val="D8FAA942"/>
    <w:lvl w:ilvl="0" w:tplc="8A404FC6">
      <w:numFmt w:val="bullet"/>
      <w:lvlText w:val="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13B60"/>
    <w:multiLevelType w:val="hybridMultilevel"/>
    <w:tmpl w:val="831E98C8"/>
    <w:lvl w:ilvl="0" w:tplc="96C6955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74E3A"/>
    <w:multiLevelType w:val="hybridMultilevel"/>
    <w:tmpl w:val="571E7DE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90F1B"/>
    <w:multiLevelType w:val="hybridMultilevel"/>
    <w:tmpl w:val="2682B09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55929"/>
    <w:multiLevelType w:val="hybridMultilevel"/>
    <w:tmpl w:val="3C9A3DF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7474DC"/>
    <w:multiLevelType w:val="hybridMultilevel"/>
    <w:tmpl w:val="2D92BB5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586186"/>
    <w:multiLevelType w:val="hybridMultilevel"/>
    <w:tmpl w:val="FE4A10A4"/>
    <w:lvl w:ilvl="0" w:tplc="9D3EEB2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A25F42"/>
    <w:multiLevelType w:val="hybridMultilevel"/>
    <w:tmpl w:val="28F24A0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BC206E"/>
    <w:multiLevelType w:val="hybridMultilevel"/>
    <w:tmpl w:val="10889F2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634DF7"/>
    <w:multiLevelType w:val="hybridMultilevel"/>
    <w:tmpl w:val="0506F65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A51A75"/>
    <w:multiLevelType w:val="hybridMultilevel"/>
    <w:tmpl w:val="A2A89BE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7F23FD"/>
    <w:multiLevelType w:val="hybridMultilevel"/>
    <w:tmpl w:val="AB9C1AC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ED21C6"/>
    <w:multiLevelType w:val="hybridMultilevel"/>
    <w:tmpl w:val="CE8C4AB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563DC5"/>
    <w:multiLevelType w:val="hybridMultilevel"/>
    <w:tmpl w:val="BDCCAE7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066D20"/>
    <w:multiLevelType w:val="hybridMultilevel"/>
    <w:tmpl w:val="E5A6A38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BD7009"/>
    <w:multiLevelType w:val="hybridMultilevel"/>
    <w:tmpl w:val="B82E5A8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274F74"/>
    <w:multiLevelType w:val="hybridMultilevel"/>
    <w:tmpl w:val="4BDEDC84"/>
    <w:lvl w:ilvl="0" w:tplc="82FC83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61482B"/>
    <w:multiLevelType w:val="hybridMultilevel"/>
    <w:tmpl w:val="9B82611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030950"/>
    <w:multiLevelType w:val="hybridMultilevel"/>
    <w:tmpl w:val="562657E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604EB8"/>
    <w:multiLevelType w:val="multilevel"/>
    <w:tmpl w:val="FC029412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632B4153"/>
    <w:multiLevelType w:val="hybridMultilevel"/>
    <w:tmpl w:val="FCDE897C"/>
    <w:lvl w:ilvl="0" w:tplc="D938E7E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E440C8"/>
    <w:multiLevelType w:val="hybridMultilevel"/>
    <w:tmpl w:val="76005A4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F26CD1"/>
    <w:multiLevelType w:val="hybridMultilevel"/>
    <w:tmpl w:val="2FC63596"/>
    <w:lvl w:ilvl="0" w:tplc="6BF64C6C"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0D77EF"/>
    <w:multiLevelType w:val="hybridMultilevel"/>
    <w:tmpl w:val="D586181E"/>
    <w:lvl w:ilvl="0" w:tplc="F9F61EB2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867E37"/>
    <w:multiLevelType w:val="hybridMultilevel"/>
    <w:tmpl w:val="9372076E"/>
    <w:lvl w:ilvl="0" w:tplc="10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E525F1"/>
    <w:multiLevelType w:val="hybridMultilevel"/>
    <w:tmpl w:val="BAA24D6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8F0FFA"/>
    <w:multiLevelType w:val="hybridMultilevel"/>
    <w:tmpl w:val="5FA46F92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4802372"/>
    <w:multiLevelType w:val="hybridMultilevel"/>
    <w:tmpl w:val="79F2BB52"/>
    <w:lvl w:ilvl="0" w:tplc="10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74270B"/>
    <w:multiLevelType w:val="hybridMultilevel"/>
    <w:tmpl w:val="AAAC2CD2"/>
    <w:lvl w:ilvl="0" w:tplc="417EDA5C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A32C83"/>
    <w:multiLevelType w:val="hybridMultilevel"/>
    <w:tmpl w:val="DA160716"/>
    <w:lvl w:ilvl="0" w:tplc="63B23844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0205B5"/>
    <w:multiLevelType w:val="hybridMultilevel"/>
    <w:tmpl w:val="5FF6F6D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2267DD"/>
    <w:multiLevelType w:val="hybridMultilevel"/>
    <w:tmpl w:val="F48C6416"/>
    <w:lvl w:ilvl="0" w:tplc="01DEEC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Times New Roman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0"/>
  </w:num>
  <w:num w:numId="3">
    <w:abstractNumId w:val="12"/>
  </w:num>
  <w:num w:numId="4">
    <w:abstractNumId w:val="20"/>
  </w:num>
  <w:num w:numId="5">
    <w:abstractNumId w:val="20"/>
  </w:num>
  <w:num w:numId="6">
    <w:abstractNumId w:val="17"/>
  </w:num>
  <w:num w:numId="7">
    <w:abstractNumId w:val="2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2"/>
  </w:num>
  <w:num w:numId="11">
    <w:abstractNumId w:val="11"/>
  </w:num>
  <w:num w:numId="12">
    <w:abstractNumId w:val="19"/>
  </w:num>
  <w:num w:numId="13">
    <w:abstractNumId w:val="4"/>
  </w:num>
  <w:num w:numId="14">
    <w:abstractNumId w:val="31"/>
  </w:num>
  <w:num w:numId="15">
    <w:abstractNumId w:val="27"/>
  </w:num>
  <w:num w:numId="16">
    <w:abstractNumId w:val="14"/>
  </w:num>
  <w:num w:numId="17">
    <w:abstractNumId w:val="13"/>
  </w:num>
  <w:num w:numId="18">
    <w:abstractNumId w:val="2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0"/>
  </w:num>
  <w:num w:numId="21">
    <w:abstractNumId w:val="23"/>
  </w:num>
  <w:num w:numId="22">
    <w:abstractNumId w:val="10"/>
  </w:num>
  <w:num w:numId="23">
    <w:abstractNumId w:val="26"/>
  </w:num>
  <w:num w:numId="24">
    <w:abstractNumId w:val="9"/>
  </w:num>
  <w:num w:numId="25">
    <w:abstractNumId w:val="15"/>
  </w:num>
  <w:num w:numId="26">
    <w:abstractNumId w:val="8"/>
  </w:num>
  <w:num w:numId="27">
    <w:abstractNumId w:val="29"/>
  </w:num>
  <w:num w:numId="28">
    <w:abstractNumId w:val="5"/>
  </w:num>
  <w:num w:numId="29">
    <w:abstractNumId w:val="0"/>
  </w:num>
  <w:num w:numId="30">
    <w:abstractNumId w:val="16"/>
  </w:num>
  <w:num w:numId="31">
    <w:abstractNumId w:val="32"/>
  </w:num>
  <w:num w:numId="32">
    <w:abstractNumId w:val="28"/>
  </w:num>
  <w:num w:numId="33">
    <w:abstractNumId w:val="6"/>
  </w:num>
  <w:num w:numId="34">
    <w:abstractNumId w:val="22"/>
  </w:num>
  <w:num w:numId="35">
    <w:abstractNumId w:val="25"/>
  </w:num>
  <w:num w:numId="36">
    <w:abstractNumId w:val="3"/>
  </w:num>
  <w:num w:numId="37">
    <w:abstractNumId w:val="21"/>
  </w:num>
  <w:num w:numId="38">
    <w:abstractNumId w:val="1"/>
  </w:num>
  <w:num w:numId="3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F57"/>
    <w:rsid w:val="0000050A"/>
    <w:rsid w:val="0000200B"/>
    <w:rsid w:val="00003E98"/>
    <w:rsid w:val="00005CC9"/>
    <w:rsid w:val="0000613A"/>
    <w:rsid w:val="00011915"/>
    <w:rsid w:val="00012945"/>
    <w:rsid w:val="0002092C"/>
    <w:rsid w:val="00021B0F"/>
    <w:rsid w:val="00023FF3"/>
    <w:rsid w:val="00025606"/>
    <w:rsid w:val="00025CB7"/>
    <w:rsid w:val="00026FD7"/>
    <w:rsid w:val="00030AEF"/>
    <w:rsid w:val="00032BBB"/>
    <w:rsid w:val="00033676"/>
    <w:rsid w:val="00040249"/>
    <w:rsid w:val="000411DB"/>
    <w:rsid w:val="00042376"/>
    <w:rsid w:val="000437B7"/>
    <w:rsid w:val="000452D9"/>
    <w:rsid w:val="00050050"/>
    <w:rsid w:val="000513FF"/>
    <w:rsid w:val="00056020"/>
    <w:rsid w:val="000565A3"/>
    <w:rsid w:val="0006100F"/>
    <w:rsid w:val="00061A31"/>
    <w:rsid w:val="00061DA1"/>
    <w:rsid w:val="00065222"/>
    <w:rsid w:val="000665C4"/>
    <w:rsid w:val="00075CE4"/>
    <w:rsid w:val="00076B22"/>
    <w:rsid w:val="00081A43"/>
    <w:rsid w:val="000823DA"/>
    <w:rsid w:val="00083B03"/>
    <w:rsid w:val="000952EA"/>
    <w:rsid w:val="00095F42"/>
    <w:rsid w:val="000A087E"/>
    <w:rsid w:val="000A6DD8"/>
    <w:rsid w:val="000A7B40"/>
    <w:rsid w:val="000B1974"/>
    <w:rsid w:val="000B3FD5"/>
    <w:rsid w:val="000B441B"/>
    <w:rsid w:val="000B544D"/>
    <w:rsid w:val="000B640D"/>
    <w:rsid w:val="000C11F2"/>
    <w:rsid w:val="000C2951"/>
    <w:rsid w:val="000C3379"/>
    <w:rsid w:val="000C35E4"/>
    <w:rsid w:val="000C38EE"/>
    <w:rsid w:val="000C3EFD"/>
    <w:rsid w:val="000C46C9"/>
    <w:rsid w:val="000C4BBE"/>
    <w:rsid w:val="000C529C"/>
    <w:rsid w:val="000C6215"/>
    <w:rsid w:val="000C7504"/>
    <w:rsid w:val="000D21CC"/>
    <w:rsid w:val="000D2706"/>
    <w:rsid w:val="000D3696"/>
    <w:rsid w:val="000D47A8"/>
    <w:rsid w:val="000D57AE"/>
    <w:rsid w:val="000D62F4"/>
    <w:rsid w:val="000D6863"/>
    <w:rsid w:val="000E1919"/>
    <w:rsid w:val="000E59AD"/>
    <w:rsid w:val="000E7A7C"/>
    <w:rsid w:val="000F07C1"/>
    <w:rsid w:val="000F15F6"/>
    <w:rsid w:val="000F2C24"/>
    <w:rsid w:val="000F3253"/>
    <w:rsid w:val="000F58E0"/>
    <w:rsid w:val="000F6329"/>
    <w:rsid w:val="000F7AE3"/>
    <w:rsid w:val="00103758"/>
    <w:rsid w:val="00110E5C"/>
    <w:rsid w:val="00113A80"/>
    <w:rsid w:val="00116787"/>
    <w:rsid w:val="00121E5A"/>
    <w:rsid w:val="00122E67"/>
    <w:rsid w:val="00125341"/>
    <w:rsid w:val="00130D2E"/>
    <w:rsid w:val="00130F75"/>
    <w:rsid w:val="001317C6"/>
    <w:rsid w:val="00132A4E"/>
    <w:rsid w:val="00134C18"/>
    <w:rsid w:val="0013510D"/>
    <w:rsid w:val="00135444"/>
    <w:rsid w:val="001370D8"/>
    <w:rsid w:val="00140123"/>
    <w:rsid w:val="001403DB"/>
    <w:rsid w:val="00140472"/>
    <w:rsid w:val="00140A33"/>
    <w:rsid w:val="001421FA"/>
    <w:rsid w:val="0014748C"/>
    <w:rsid w:val="00147FA2"/>
    <w:rsid w:val="0015698D"/>
    <w:rsid w:val="00160CB9"/>
    <w:rsid w:val="001615B7"/>
    <w:rsid w:val="001622CE"/>
    <w:rsid w:val="001633C3"/>
    <w:rsid w:val="00166C97"/>
    <w:rsid w:val="00166D58"/>
    <w:rsid w:val="00170FEF"/>
    <w:rsid w:val="00171EED"/>
    <w:rsid w:val="001724D1"/>
    <w:rsid w:val="00173490"/>
    <w:rsid w:val="0017458D"/>
    <w:rsid w:val="00176615"/>
    <w:rsid w:val="00177175"/>
    <w:rsid w:val="001807F3"/>
    <w:rsid w:val="00180F19"/>
    <w:rsid w:val="001812EC"/>
    <w:rsid w:val="00183801"/>
    <w:rsid w:val="00184141"/>
    <w:rsid w:val="00186ED1"/>
    <w:rsid w:val="00187D81"/>
    <w:rsid w:val="00194E0F"/>
    <w:rsid w:val="00195100"/>
    <w:rsid w:val="001A06EC"/>
    <w:rsid w:val="001A491F"/>
    <w:rsid w:val="001A7723"/>
    <w:rsid w:val="001B1729"/>
    <w:rsid w:val="001B3AD3"/>
    <w:rsid w:val="001B6CE6"/>
    <w:rsid w:val="001C3520"/>
    <w:rsid w:val="001C3693"/>
    <w:rsid w:val="001C46ED"/>
    <w:rsid w:val="001C4BA8"/>
    <w:rsid w:val="001C6F2B"/>
    <w:rsid w:val="001C7C67"/>
    <w:rsid w:val="001D0511"/>
    <w:rsid w:val="001D0930"/>
    <w:rsid w:val="001D0FC6"/>
    <w:rsid w:val="001E34D4"/>
    <w:rsid w:val="001E3FDA"/>
    <w:rsid w:val="001E4A4C"/>
    <w:rsid w:val="001E5F0D"/>
    <w:rsid w:val="001E763C"/>
    <w:rsid w:val="001E76C1"/>
    <w:rsid w:val="001F2A6D"/>
    <w:rsid w:val="001F59F9"/>
    <w:rsid w:val="001F6E8F"/>
    <w:rsid w:val="002018FC"/>
    <w:rsid w:val="00201C3A"/>
    <w:rsid w:val="00202F5D"/>
    <w:rsid w:val="00205F7D"/>
    <w:rsid w:val="00207B91"/>
    <w:rsid w:val="00211113"/>
    <w:rsid w:val="0021116A"/>
    <w:rsid w:val="00211305"/>
    <w:rsid w:val="00211434"/>
    <w:rsid w:val="00211E52"/>
    <w:rsid w:val="00215DBF"/>
    <w:rsid w:val="0021683D"/>
    <w:rsid w:val="00216BA7"/>
    <w:rsid w:val="0021729C"/>
    <w:rsid w:val="002218EA"/>
    <w:rsid w:val="00222F76"/>
    <w:rsid w:val="0022633A"/>
    <w:rsid w:val="00226CD9"/>
    <w:rsid w:val="0023135F"/>
    <w:rsid w:val="00236233"/>
    <w:rsid w:val="00236868"/>
    <w:rsid w:val="0023707D"/>
    <w:rsid w:val="0024078E"/>
    <w:rsid w:val="00240A88"/>
    <w:rsid w:val="0025225C"/>
    <w:rsid w:val="00253675"/>
    <w:rsid w:val="00254C4C"/>
    <w:rsid w:val="00254F07"/>
    <w:rsid w:val="0025561A"/>
    <w:rsid w:val="00262CF4"/>
    <w:rsid w:val="00264E38"/>
    <w:rsid w:val="0026621B"/>
    <w:rsid w:val="00270B6A"/>
    <w:rsid w:val="00271FB5"/>
    <w:rsid w:val="00277D13"/>
    <w:rsid w:val="002803EB"/>
    <w:rsid w:val="0028129B"/>
    <w:rsid w:val="002824B1"/>
    <w:rsid w:val="00282D84"/>
    <w:rsid w:val="002849B7"/>
    <w:rsid w:val="0029036C"/>
    <w:rsid w:val="002905CA"/>
    <w:rsid w:val="00290770"/>
    <w:rsid w:val="00290976"/>
    <w:rsid w:val="0029217A"/>
    <w:rsid w:val="00292E90"/>
    <w:rsid w:val="00293951"/>
    <w:rsid w:val="002A5137"/>
    <w:rsid w:val="002B493A"/>
    <w:rsid w:val="002B4C57"/>
    <w:rsid w:val="002B5F5F"/>
    <w:rsid w:val="002B687F"/>
    <w:rsid w:val="002B6912"/>
    <w:rsid w:val="002B7CA1"/>
    <w:rsid w:val="002C1927"/>
    <w:rsid w:val="002C2BE0"/>
    <w:rsid w:val="002C3417"/>
    <w:rsid w:val="002C42D8"/>
    <w:rsid w:val="002C4FB2"/>
    <w:rsid w:val="002D0022"/>
    <w:rsid w:val="002D0617"/>
    <w:rsid w:val="002D07FA"/>
    <w:rsid w:val="002D265A"/>
    <w:rsid w:val="002D5E0A"/>
    <w:rsid w:val="002D6177"/>
    <w:rsid w:val="002D66D3"/>
    <w:rsid w:val="002D6FDD"/>
    <w:rsid w:val="002E0B62"/>
    <w:rsid w:val="002E5A87"/>
    <w:rsid w:val="002F2139"/>
    <w:rsid w:val="002F3833"/>
    <w:rsid w:val="002F3EB5"/>
    <w:rsid w:val="002F51F2"/>
    <w:rsid w:val="002F7F01"/>
    <w:rsid w:val="00301D01"/>
    <w:rsid w:val="003069CF"/>
    <w:rsid w:val="00310EAD"/>
    <w:rsid w:val="003124C3"/>
    <w:rsid w:val="00313151"/>
    <w:rsid w:val="00313410"/>
    <w:rsid w:val="003137F6"/>
    <w:rsid w:val="0031620C"/>
    <w:rsid w:val="003171BE"/>
    <w:rsid w:val="00320B3D"/>
    <w:rsid w:val="00321010"/>
    <w:rsid w:val="00322625"/>
    <w:rsid w:val="00326375"/>
    <w:rsid w:val="00326583"/>
    <w:rsid w:val="00333E5E"/>
    <w:rsid w:val="003340C7"/>
    <w:rsid w:val="003346C6"/>
    <w:rsid w:val="00342664"/>
    <w:rsid w:val="00342B74"/>
    <w:rsid w:val="003509E2"/>
    <w:rsid w:val="00350C8D"/>
    <w:rsid w:val="00351861"/>
    <w:rsid w:val="00353106"/>
    <w:rsid w:val="00355595"/>
    <w:rsid w:val="003558FE"/>
    <w:rsid w:val="0035596A"/>
    <w:rsid w:val="003568B3"/>
    <w:rsid w:val="00364B27"/>
    <w:rsid w:val="00364E60"/>
    <w:rsid w:val="00373E00"/>
    <w:rsid w:val="00374A5A"/>
    <w:rsid w:val="0037513C"/>
    <w:rsid w:val="00376A79"/>
    <w:rsid w:val="00377364"/>
    <w:rsid w:val="003810F3"/>
    <w:rsid w:val="00381C1D"/>
    <w:rsid w:val="003851BE"/>
    <w:rsid w:val="00385489"/>
    <w:rsid w:val="00385C2E"/>
    <w:rsid w:val="00386083"/>
    <w:rsid w:val="00386C8E"/>
    <w:rsid w:val="003910C4"/>
    <w:rsid w:val="003922FE"/>
    <w:rsid w:val="003924A3"/>
    <w:rsid w:val="0039316D"/>
    <w:rsid w:val="00395DEC"/>
    <w:rsid w:val="00396742"/>
    <w:rsid w:val="003A37AD"/>
    <w:rsid w:val="003A4383"/>
    <w:rsid w:val="003B0F54"/>
    <w:rsid w:val="003B262A"/>
    <w:rsid w:val="003B2EB0"/>
    <w:rsid w:val="003B430A"/>
    <w:rsid w:val="003B5891"/>
    <w:rsid w:val="003B7359"/>
    <w:rsid w:val="003C37B1"/>
    <w:rsid w:val="003C3A15"/>
    <w:rsid w:val="003D0952"/>
    <w:rsid w:val="003D0C62"/>
    <w:rsid w:val="003D17CF"/>
    <w:rsid w:val="003D66EC"/>
    <w:rsid w:val="003D7C87"/>
    <w:rsid w:val="003E0537"/>
    <w:rsid w:val="003E06AC"/>
    <w:rsid w:val="003E0A65"/>
    <w:rsid w:val="003E374A"/>
    <w:rsid w:val="003E38B6"/>
    <w:rsid w:val="003E4478"/>
    <w:rsid w:val="003E4839"/>
    <w:rsid w:val="003E766D"/>
    <w:rsid w:val="003F17F3"/>
    <w:rsid w:val="003F32D4"/>
    <w:rsid w:val="003F38B5"/>
    <w:rsid w:val="003F68A0"/>
    <w:rsid w:val="003F73D9"/>
    <w:rsid w:val="00404716"/>
    <w:rsid w:val="0040488D"/>
    <w:rsid w:val="0040625F"/>
    <w:rsid w:val="00412783"/>
    <w:rsid w:val="00421F3F"/>
    <w:rsid w:val="004224FB"/>
    <w:rsid w:val="00423192"/>
    <w:rsid w:val="00425973"/>
    <w:rsid w:val="00430902"/>
    <w:rsid w:val="00433EE8"/>
    <w:rsid w:val="0043629C"/>
    <w:rsid w:val="00436451"/>
    <w:rsid w:val="004412E1"/>
    <w:rsid w:val="004432AD"/>
    <w:rsid w:val="00443E0F"/>
    <w:rsid w:val="004447DD"/>
    <w:rsid w:val="004451EF"/>
    <w:rsid w:val="00447958"/>
    <w:rsid w:val="004522D7"/>
    <w:rsid w:val="0045290D"/>
    <w:rsid w:val="004533A7"/>
    <w:rsid w:val="00456B6E"/>
    <w:rsid w:val="0045726B"/>
    <w:rsid w:val="00460823"/>
    <w:rsid w:val="004647FE"/>
    <w:rsid w:val="00465148"/>
    <w:rsid w:val="004657E2"/>
    <w:rsid w:val="00465A18"/>
    <w:rsid w:val="0046637A"/>
    <w:rsid w:val="00466CA9"/>
    <w:rsid w:val="00477C80"/>
    <w:rsid w:val="00483D5C"/>
    <w:rsid w:val="00483F74"/>
    <w:rsid w:val="00485A4A"/>
    <w:rsid w:val="00485B44"/>
    <w:rsid w:val="004870CB"/>
    <w:rsid w:val="00490D39"/>
    <w:rsid w:val="0049320C"/>
    <w:rsid w:val="00493E55"/>
    <w:rsid w:val="004950BD"/>
    <w:rsid w:val="00496999"/>
    <w:rsid w:val="00497ADD"/>
    <w:rsid w:val="004A0942"/>
    <w:rsid w:val="004A0D87"/>
    <w:rsid w:val="004A1A5E"/>
    <w:rsid w:val="004A2554"/>
    <w:rsid w:val="004A331C"/>
    <w:rsid w:val="004A4570"/>
    <w:rsid w:val="004A567F"/>
    <w:rsid w:val="004A651D"/>
    <w:rsid w:val="004A6FF4"/>
    <w:rsid w:val="004B0889"/>
    <w:rsid w:val="004B748D"/>
    <w:rsid w:val="004B7AE8"/>
    <w:rsid w:val="004B7C07"/>
    <w:rsid w:val="004C2049"/>
    <w:rsid w:val="004C2524"/>
    <w:rsid w:val="004C4D7E"/>
    <w:rsid w:val="004C6111"/>
    <w:rsid w:val="004D25D8"/>
    <w:rsid w:val="004D443F"/>
    <w:rsid w:val="004D4E63"/>
    <w:rsid w:val="004D4F42"/>
    <w:rsid w:val="004D6A3F"/>
    <w:rsid w:val="004E0836"/>
    <w:rsid w:val="004E1C62"/>
    <w:rsid w:val="004E6B4A"/>
    <w:rsid w:val="004E772F"/>
    <w:rsid w:val="004F0154"/>
    <w:rsid w:val="004F0DCA"/>
    <w:rsid w:val="004F1041"/>
    <w:rsid w:val="004F1EE7"/>
    <w:rsid w:val="004F3091"/>
    <w:rsid w:val="00501391"/>
    <w:rsid w:val="00501E01"/>
    <w:rsid w:val="00504F19"/>
    <w:rsid w:val="00506D99"/>
    <w:rsid w:val="00512402"/>
    <w:rsid w:val="00515A98"/>
    <w:rsid w:val="00516FB8"/>
    <w:rsid w:val="00517E91"/>
    <w:rsid w:val="005240A6"/>
    <w:rsid w:val="00524702"/>
    <w:rsid w:val="00524FAC"/>
    <w:rsid w:val="00525662"/>
    <w:rsid w:val="00527E63"/>
    <w:rsid w:val="00535FE6"/>
    <w:rsid w:val="00542CE7"/>
    <w:rsid w:val="005459AD"/>
    <w:rsid w:val="00550B90"/>
    <w:rsid w:val="00557FB4"/>
    <w:rsid w:val="00562681"/>
    <w:rsid w:val="0056692B"/>
    <w:rsid w:val="00570851"/>
    <w:rsid w:val="0057118A"/>
    <w:rsid w:val="00572296"/>
    <w:rsid w:val="00572E3E"/>
    <w:rsid w:val="00573A06"/>
    <w:rsid w:val="00576E4D"/>
    <w:rsid w:val="0058157E"/>
    <w:rsid w:val="00581D48"/>
    <w:rsid w:val="00582254"/>
    <w:rsid w:val="00583869"/>
    <w:rsid w:val="00584FF6"/>
    <w:rsid w:val="005854EA"/>
    <w:rsid w:val="0058585D"/>
    <w:rsid w:val="0058669F"/>
    <w:rsid w:val="00587EAC"/>
    <w:rsid w:val="005930E9"/>
    <w:rsid w:val="005933D0"/>
    <w:rsid w:val="00594887"/>
    <w:rsid w:val="00595A8E"/>
    <w:rsid w:val="005A6F34"/>
    <w:rsid w:val="005B32C8"/>
    <w:rsid w:val="005B4D5B"/>
    <w:rsid w:val="005B624F"/>
    <w:rsid w:val="005B6A71"/>
    <w:rsid w:val="005C44D8"/>
    <w:rsid w:val="005C44E8"/>
    <w:rsid w:val="005C4B6E"/>
    <w:rsid w:val="005C65E8"/>
    <w:rsid w:val="005D14EE"/>
    <w:rsid w:val="005D1733"/>
    <w:rsid w:val="005D2279"/>
    <w:rsid w:val="005D4C20"/>
    <w:rsid w:val="005D4D27"/>
    <w:rsid w:val="005E1286"/>
    <w:rsid w:val="005E287D"/>
    <w:rsid w:val="005E4013"/>
    <w:rsid w:val="005E4941"/>
    <w:rsid w:val="005E771E"/>
    <w:rsid w:val="005F0CE2"/>
    <w:rsid w:val="005F0DA8"/>
    <w:rsid w:val="005F3C76"/>
    <w:rsid w:val="005F4DA8"/>
    <w:rsid w:val="005F4F5A"/>
    <w:rsid w:val="005F6A82"/>
    <w:rsid w:val="005F7CD7"/>
    <w:rsid w:val="00600870"/>
    <w:rsid w:val="006018A3"/>
    <w:rsid w:val="006128BC"/>
    <w:rsid w:val="006135D6"/>
    <w:rsid w:val="006143A6"/>
    <w:rsid w:val="00620A07"/>
    <w:rsid w:val="00621F2D"/>
    <w:rsid w:val="00622CF8"/>
    <w:rsid w:val="00623EB3"/>
    <w:rsid w:val="006242AF"/>
    <w:rsid w:val="00626BA1"/>
    <w:rsid w:val="006276CE"/>
    <w:rsid w:val="00627E99"/>
    <w:rsid w:val="00634338"/>
    <w:rsid w:val="00634A4C"/>
    <w:rsid w:val="006360D9"/>
    <w:rsid w:val="00641AC9"/>
    <w:rsid w:val="0064324A"/>
    <w:rsid w:val="00643A95"/>
    <w:rsid w:val="00644BF0"/>
    <w:rsid w:val="00644CF7"/>
    <w:rsid w:val="00644E35"/>
    <w:rsid w:val="00646DDD"/>
    <w:rsid w:val="006474F6"/>
    <w:rsid w:val="00651C8E"/>
    <w:rsid w:val="0065242F"/>
    <w:rsid w:val="00654AFB"/>
    <w:rsid w:val="00655CB9"/>
    <w:rsid w:val="006574CA"/>
    <w:rsid w:val="0065760E"/>
    <w:rsid w:val="006651C3"/>
    <w:rsid w:val="00666C6F"/>
    <w:rsid w:val="00667739"/>
    <w:rsid w:val="00667801"/>
    <w:rsid w:val="00671EB9"/>
    <w:rsid w:val="00672507"/>
    <w:rsid w:val="00672536"/>
    <w:rsid w:val="00673170"/>
    <w:rsid w:val="0067613A"/>
    <w:rsid w:val="006766DF"/>
    <w:rsid w:val="00676723"/>
    <w:rsid w:val="006771DF"/>
    <w:rsid w:val="00677C98"/>
    <w:rsid w:val="00677F36"/>
    <w:rsid w:val="00680761"/>
    <w:rsid w:val="00681AAF"/>
    <w:rsid w:val="00681EFD"/>
    <w:rsid w:val="00685A32"/>
    <w:rsid w:val="00691361"/>
    <w:rsid w:val="0069183F"/>
    <w:rsid w:val="006955D0"/>
    <w:rsid w:val="00695D18"/>
    <w:rsid w:val="00696B6A"/>
    <w:rsid w:val="006A09B6"/>
    <w:rsid w:val="006A0EB2"/>
    <w:rsid w:val="006A15E1"/>
    <w:rsid w:val="006A2CE1"/>
    <w:rsid w:val="006A3D65"/>
    <w:rsid w:val="006A489B"/>
    <w:rsid w:val="006A68E4"/>
    <w:rsid w:val="006A6E7F"/>
    <w:rsid w:val="006B6B3F"/>
    <w:rsid w:val="006C60D9"/>
    <w:rsid w:val="006C7F57"/>
    <w:rsid w:val="006D0084"/>
    <w:rsid w:val="006D37E8"/>
    <w:rsid w:val="006D5DBF"/>
    <w:rsid w:val="006D7245"/>
    <w:rsid w:val="006E0E37"/>
    <w:rsid w:val="006E1B4A"/>
    <w:rsid w:val="006E2550"/>
    <w:rsid w:val="006E25C7"/>
    <w:rsid w:val="006F1C70"/>
    <w:rsid w:val="006F3F95"/>
    <w:rsid w:val="006F43AB"/>
    <w:rsid w:val="006F4FDC"/>
    <w:rsid w:val="006F6EFF"/>
    <w:rsid w:val="00703FEC"/>
    <w:rsid w:val="0070671A"/>
    <w:rsid w:val="00711746"/>
    <w:rsid w:val="00714A52"/>
    <w:rsid w:val="0071679C"/>
    <w:rsid w:val="007173B8"/>
    <w:rsid w:val="00722243"/>
    <w:rsid w:val="00723065"/>
    <w:rsid w:val="00723745"/>
    <w:rsid w:val="00730971"/>
    <w:rsid w:val="00731AEC"/>
    <w:rsid w:val="00731EBF"/>
    <w:rsid w:val="00733495"/>
    <w:rsid w:val="00736A08"/>
    <w:rsid w:val="0074000B"/>
    <w:rsid w:val="00740EBB"/>
    <w:rsid w:val="00743FF0"/>
    <w:rsid w:val="00747CC8"/>
    <w:rsid w:val="00751D63"/>
    <w:rsid w:val="007535CB"/>
    <w:rsid w:val="00753840"/>
    <w:rsid w:val="007542C6"/>
    <w:rsid w:val="0076125B"/>
    <w:rsid w:val="00761DD6"/>
    <w:rsid w:val="00763894"/>
    <w:rsid w:val="00764115"/>
    <w:rsid w:val="00764994"/>
    <w:rsid w:val="00764C2F"/>
    <w:rsid w:val="00766C65"/>
    <w:rsid w:val="0077163D"/>
    <w:rsid w:val="007716D4"/>
    <w:rsid w:val="007733D8"/>
    <w:rsid w:val="00776D5A"/>
    <w:rsid w:val="0078199C"/>
    <w:rsid w:val="00782135"/>
    <w:rsid w:val="0078371F"/>
    <w:rsid w:val="00784685"/>
    <w:rsid w:val="00785254"/>
    <w:rsid w:val="00796354"/>
    <w:rsid w:val="00796EF9"/>
    <w:rsid w:val="007A0BF1"/>
    <w:rsid w:val="007A0EAE"/>
    <w:rsid w:val="007A1FF2"/>
    <w:rsid w:val="007A3A74"/>
    <w:rsid w:val="007A6557"/>
    <w:rsid w:val="007B048B"/>
    <w:rsid w:val="007B0616"/>
    <w:rsid w:val="007B1944"/>
    <w:rsid w:val="007B22B6"/>
    <w:rsid w:val="007B5107"/>
    <w:rsid w:val="007C18E7"/>
    <w:rsid w:val="007C36E0"/>
    <w:rsid w:val="007C5CA7"/>
    <w:rsid w:val="007D0CA4"/>
    <w:rsid w:val="007D128E"/>
    <w:rsid w:val="007D17D0"/>
    <w:rsid w:val="007D6FE0"/>
    <w:rsid w:val="007D71A9"/>
    <w:rsid w:val="007D7BF1"/>
    <w:rsid w:val="007E0383"/>
    <w:rsid w:val="007E1168"/>
    <w:rsid w:val="007E3BA9"/>
    <w:rsid w:val="007F384A"/>
    <w:rsid w:val="007F62CD"/>
    <w:rsid w:val="00803079"/>
    <w:rsid w:val="008031EC"/>
    <w:rsid w:val="0080576F"/>
    <w:rsid w:val="00805E02"/>
    <w:rsid w:val="008068A5"/>
    <w:rsid w:val="00816537"/>
    <w:rsid w:val="0082193E"/>
    <w:rsid w:val="00823A20"/>
    <w:rsid w:val="008244DF"/>
    <w:rsid w:val="00824A5A"/>
    <w:rsid w:val="008273BA"/>
    <w:rsid w:val="00830A36"/>
    <w:rsid w:val="0083185D"/>
    <w:rsid w:val="00832BB6"/>
    <w:rsid w:val="00835FEF"/>
    <w:rsid w:val="008369A4"/>
    <w:rsid w:val="00843C7C"/>
    <w:rsid w:val="00843CD8"/>
    <w:rsid w:val="00845B90"/>
    <w:rsid w:val="00846DED"/>
    <w:rsid w:val="008472C0"/>
    <w:rsid w:val="00851D34"/>
    <w:rsid w:val="0085229E"/>
    <w:rsid w:val="008551BB"/>
    <w:rsid w:val="00855B5E"/>
    <w:rsid w:val="00864203"/>
    <w:rsid w:val="00872DC2"/>
    <w:rsid w:val="00873753"/>
    <w:rsid w:val="008742E1"/>
    <w:rsid w:val="008744FE"/>
    <w:rsid w:val="0088088A"/>
    <w:rsid w:val="0088202A"/>
    <w:rsid w:val="008850D9"/>
    <w:rsid w:val="008859D7"/>
    <w:rsid w:val="00885A8F"/>
    <w:rsid w:val="00887F5C"/>
    <w:rsid w:val="00893623"/>
    <w:rsid w:val="00895821"/>
    <w:rsid w:val="008A16A8"/>
    <w:rsid w:val="008A460F"/>
    <w:rsid w:val="008A5A3A"/>
    <w:rsid w:val="008A7B33"/>
    <w:rsid w:val="008B2E09"/>
    <w:rsid w:val="008C1676"/>
    <w:rsid w:val="008C2BFF"/>
    <w:rsid w:val="008C4AFE"/>
    <w:rsid w:val="008C5C78"/>
    <w:rsid w:val="008D0E12"/>
    <w:rsid w:val="008D2C89"/>
    <w:rsid w:val="008D37E9"/>
    <w:rsid w:val="008D44D2"/>
    <w:rsid w:val="008D62D3"/>
    <w:rsid w:val="008E0395"/>
    <w:rsid w:val="008E0656"/>
    <w:rsid w:val="008E06BC"/>
    <w:rsid w:val="008E2C74"/>
    <w:rsid w:val="008E2C85"/>
    <w:rsid w:val="008E4EA3"/>
    <w:rsid w:val="008F189C"/>
    <w:rsid w:val="008F315C"/>
    <w:rsid w:val="008F317A"/>
    <w:rsid w:val="008F6E8B"/>
    <w:rsid w:val="008F7479"/>
    <w:rsid w:val="008F7E59"/>
    <w:rsid w:val="00901C63"/>
    <w:rsid w:val="00902196"/>
    <w:rsid w:val="0090262A"/>
    <w:rsid w:val="009050D5"/>
    <w:rsid w:val="00907047"/>
    <w:rsid w:val="00907EEA"/>
    <w:rsid w:val="00912C72"/>
    <w:rsid w:val="00913CB9"/>
    <w:rsid w:val="00915315"/>
    <w:rsid w:val="009170CA"/>
    <w:rsid w:val="0091792C"/>
    <w:rsid w:val="00917DD6"/>
    <w:rsid w:val="00920B18"/>
    <w:rsid w:val="009220A4"/>
    <w:rsid w:val="00923032"/>
    <w:rsid w:val="009240EA"/>
    <w:rsid w:val="00924903"/>
    <w:rsid w:val="009265C3"/>
    <w:rsid w:val="00926BC4"/>
    <w:rsid w:val="00926D40"/>
    <w:rsid w:val="00927A5D"/>
    <w:rsid w:val="00930C9F"/>
    <w:rsid w:val="00931607"/>
    <w:rsid w:val="00931DA1"/>
    <w:rsid w:val="00934175"/>
    <w:rsid w:val="00935B52"/>
    <w:rsid w:val="009415EC"/>
    <w:rsid w:val="009436B9"/>
    <w:rsid w:val="009440C5"/>
    <w:rsid w:val="009442D2"/>
    <w:rsid w:val="00945816"/>
    <w:rsid w:val="00947AE7"/>
    <w:rsid w:val="00947FE7"/>
    <w:rsid w:val="009508DB"/>
    <w:rsid w:val="00950BC2"/>
    <w:rsid w:val="00953A61"/>
    <w:rsid w:val="00953E3B"/>
    <w:rsid w:val="00953F95"/>
    <w:rsid w:val="00957A7C"/>
    <w:rsid w:val="0096166D"/>
    <w:rsid w:val="009618B6"/>
    <w:rsid w:val="00963CC6"/>
    <w:rsid w:val="00964323"/>
    <w:rsid w:val="00967953"/>
    <w:rsid w:val="00973947"/>
    <w:rsid w:val="0097517D"/>
    <w:rsid w:val="00977352"/>
    <w:rsid w:val="00981081"/>
    <w:rsid w:val="009828BC"/>
    <w:rsid w:val="00982A7D"/>
    <w:rsid w:val="00987209"/>
    <w:rsid w:val="00991159"/>
    <w:rsid w:val="00992A2B"/>
    <w:rsid w:val="009948D8"/>
    <w:rsid w:val="0099586E"/>
    <w:rsid w:val="0099587C"/>
    <w:rsid w:val="00997423"/>
    <w:rsid w:val="009A3733"/>
    <w:rsid w:val="009A5548"/>
    <w:rsid w:val="009A575C"/>
    <w:rsid w:val="009A5C5E"/>
    <w:rsid w:val="009A5DE3"/>
    <w:rsid w:val="009A7690"/>
    <w:rsid w:val="009B1325"/>
    <w:rsid w:val="009B1A1B"/>
    <w:rsid w:val="009B1E0D"/>
    <w:rsid w:val="009B2EB8"/>
    <w:rsid w:val="009B4649"/>
    <w:rsid w:val="009B6DD7"/>
    <w:rsid w:val="009B7C43"/>
    <w:rsid w:val="009C0604"/>
    <w:rsid w:val="009C0636"/>
    <w:rsid w:val="009C2E9F"/>
    <w:rsid w:val="009C3A50"/>
    <w:rsid w:val="009C7060"/>
    <w:rsid w:val="009D155D"/>
    <w:rsid w:val="009D1D09"/>
    <w:rsid w:val="009D2762"/>
    <w:rsid w:val="009D6BF0"/>
    <w:rsid w:val="009D7034"/>
    <w:rsid w:val="009E00C8"/>
    <w:rsid w:val="009E14A0"/>
    <w:rsid w:val="009E47BE"/>
    <w:rsid w:val="009F0C40"/>
    <w:rsid w:val="009F1D10"/>
    <w:rsid w:val="009F235D"/>
    <w:rsid w:val="009F3E88"/>
    <w:rsid w:val="009F4BA5"/>
    <w:rsid w:val="009F575C"/>
    <w:rsid w:val="009F6087"/>
    <w:rsid w:val="00A00C2D"/>
    <w:rsid w:val="00A10332"/>
    <w:rsid w:val="00A10434"/>
    <w:rsid w:val="00A13242"/>
    <w:rsid w:val="00A14434"/>
    <w:rsid w:val="00A14E35"/>
    <w:rsid w:val="00A14F9B"/>
    <w:rsid w:val="00A166C9"/>
    <w:rsid w:val="00A20F9E"/>
    <w:rsid w:val="00A25419"/>
    <w:rsid w:val="00A30EE3"/>
    <w:rsid w:val="00A313E0"/>
    <w:rsid w:val="00A33B84"/>
    <w:rsid w:val="00A36955"/>
    <w:rsid w:val="00A3731B"/>
    <w:rsid w:val="00A41EA1"/>
    <w:rsid w:val="00A44FBA"/>
    <w:rsid w:val="00A451E2"/>
    <w:rsid w:val="00A476D5"/>
    <w:rsid w:val="00A50D3D"/>
    <w:rsid w:val="00A52CAC"/>
    <w:rsid w:val="00A55223"/>
    <w:rsid w:val="00A56A06"/>
    <w:rsid w:val="00A578F6"/>
    <w:rsid w:val="00A57F9E"/>
    <w:rsid w:val="00A61C7D"/>
    <w:rsid w:val="00A63676"/>
    <w:rsid w:val="00A643BA"/>
    <w:rsid w:val="00A707AC"/>
    <w:rsid w:val="00A72BAE"/>
    <w:rsid w:val="00A736A2"/>
    <w:rsid w:val="00A73AC9"/>
    <w:rsid w:val="00A73ECE"/>
    <w:rsid w:val="00A73F99"/>
    <w:rsid w:val="00A7669A"/>
    <w:rsid w:val="00A805B4"/>
    <w:rsid w:val="00A82EA9"/>
    <w:rsid w:val="00A837C1"/>
    <w:rsid w:val="00A839E6"/>
    <w:rsid w:val="00A873C9"/>
    <w:rsid w:val="00A92D22"/>
    <w:rsid w:val="00A936BA"/>
    <w:rsid w:val="00A93799"/>
    <w:rsid w:val="00A94B91"/>
    <w:rsid w:val="00A9650D"/>
    <w:rsid w:val="00AA0116"/>
    <w:rsid w:val="00AA10EF"/>
    <w:rsid w:val="00AA2F07"/>
    <w:rsid w:val="00AA44D8"/>
    <w:rsid w:val="00AB0246"/>
    <w:rsid w:val="00AB0B7B"/>
    <w:rsid w:val="00AB46E2"/>
    <w:rsid w:val="00AB5B5F"/>
    <w:rsid w:val="00AB5CFC"/>
    <w:rsid w:val="00AC095A"/>
    <w:rsid w:val="00AC1174"/>
    <w:rsid w:val="00AC34C0"/>
    <w:rsid w:val="00AC7A9E"/>
    <w:rsid w:val="00AD00E4"/>
    <w:rsid w:val="00AD02A4"/>
    <w:rsid w:val="00AD1BBE"/>
    <w:rsid w:val="00AD316C"/>
    <w:rsid w:val="00AE0D2E"/>
    <w:rsid w:val="00AE2DFD"/>
    <w:rsid w:val="00AE39C4"/>
    <w:rsid w:val="00AE7A0B"/>
    <w:rsid w:val="00AF22C1"/>
    <w:rsid w:val="00AF33CA"/>
    <w:rsid w:val="00AF516B"/>
    <w:rsid w:val="00AF6E42"/>
    <w:rsid w:val="00B0483B"/>
    <w:rsid w:val="00B066A5"/>
    <w:rsid w:val="00B06830"/>
    <w:rsid w:val="00B120BF"/>
    <w:rsid w:val="00B13B37"/>
    <w:rsid w:val="00B14276"/>
    <w:rsid w:val="00B150BB"/>
    <w:rsid w:val="00B15231"/>
    <w:rsid w:val="00B15F99"/>
    <w:rsid w:val="00B202CE"/>
    <w:rsid w:val="00B21C3C"/>
    <w:rsid w:val="00B23354"/>
    <w:rsid w:val="00B2377C"/>
    <w:rsid w:val="00B24720"/>
    <w:rsid w:val="00B25339"/>
    <w:rsid w:val="00B26E53"/>
    <w:rsid w:val="00B26EDF"/>
    <w:rsid w:val="00B30EE4"/>
    <w:rsid w:val="00B32660"/>
    <w:rsid w:val="00B342EE"/>
    <w:rsid w:val="00B34C08"/>
    <w:rsid w:val="00B36E87"/>
    <w:rsid w:val="00B41227"/>
    <w:rsid w:val="00B45FA7"/>
    <w:rsid w:val="00B464A6"/>
    <w:rsid w:val="00B517A6"/>
    <w:rsid w:val="00B51870"/>
    <w:rsid w:val="00B52505"/>
    <w:rsid w:val="00B5265B"/>
    <w:rsid w:val="00B568BB"/>
    <w:rsid w:val="00B57A32"/>
    <w:rsid w:val="00B61378"/>
    <w:rsid w:val="00B61B0A"/>
    <w:rsid w:val="00B62392"/>
    <w:rsid w:val="00B66208"/>
    <w:rsid w:val="00B66461"/>
    <w:rsid w:val="00B67AEE"/>
    <w:rsid w:val="00B728AA"/>
    <w:rsid w:val="00B72F5F"/>
    <w:rsid w:val="00B759EA"/>
    <w:rsid w:val="00B8197C"/>
    <w:rsid w:val="00B825A3"/>
    <w:rsid w:val="00B82A76"/>
    <w:rsid w:val="00B847CC"/>
    <w:rsid w:val="00B84B84"/>
    <w:rsid w:val="00B85F2E"/>
    <w:rsid w:val="00B86110"/>
    <w:rsid w:val="00B91C0C"/>
    <w:rsid w:val="00B929C0"/>
    <w:rsid w:val="00B92AF6"/>
    <w:rsid w:val="00B92C66"/>
    <w:rsid w:val="00B965BD"/>
    <w:rsid w:val="00BA0293"/>
    <w:rsid w:val="00BA4894"/>
    <w:rsid w:val="00BA4DB7"/>
    <w:rsid w:val="00BA7892"/>
    <w:rsid w:val="00BB06A6"/>
    <w:rsid w:val="00BB1EAA"/>
    <w:rsid w:val="00BB7905"/>
    <w:rsid w:val="00BB7B4D"/>
    <w:rsid w:val="00BC311B"/>
    <w:rsid w:val="00BC51F9"/>
    <w:rsid w:val="00BC6201"/>
    <w:rsid w:val="00BC7799"/>
    <w:rsid w:val="00BD08BA"/>
    <w:rsid w:val="00BD141A"/>
    <w:rsid w:val="00BD2252"/>
    <w:rsid w:val="00BD5179"/>
    <w:rsid w:val="00BD5540"/>
    <w:rsid w:val="00BE1A8E"/>
    <w:rsid w:val="00BE1B67"/>
    <w:rsid w:val="00BF1677"/>
    <w:rsid w:val="00C05297"/>
    <w:rsid w:val="00C06886"/>
    <w:rsid w:val="00C10810"/>
    <w:rsid w:val="00C1547F"/>
    <w:rsid w:val="00C17CE8"/>
    <w:rsid w:val="00C215BF"/>
    <w:rsid w:val="00C21C99"/>
    <w:rsid w:val="00C231DA"/>
    <w:rsid w:val="00C24952"/>
    <w:rsid w:val="00C25036"/>
    <w:rsid w:val="00C26AA3"/>
    <w:rsid w:val="00C31054"/>
    <w:rsid w:val="00C313EA"/>
    <w:rsid w:val="00C34A27"/>
    <w:rsid w:val="00C34AF9"/>
    <w:rsid w:val="00C356B0"/>
    <w:rsid w:val="00C365F8"/>
    <w:rsid w:val="00C42875"/>
    <w:rsid w:val="00C42E8B"/>
    <w:rsid w:val="00C441AC"/>
    <w:rsid w:val="00C4566F"/>
    <w:rsid w:val="00C45CC7"/>
    <w:rsid w:val="00C559EA"/>
    <w:rsid w:val="00C6252D"/>
    <w:rsid w:val="00C62538"/>
    <w:rsid w:val="00C638E4"/>
    <w:rsid w:val="00C65561"/>
    <w:rsid w:val="00C662CD"/>
    <w:rsid w:val="00C7071B"/>
    <w:rsid w:val="00C77AD6"/>
    <w:rsid w:val="00C77B07"/>
    <w:rsid w:val="00C77E27"/>
    <w:rsid w:val="00C802E6"/>
    <w:rsid w:val="00C82259"/>
    <w:rsid w:val="00C83071"/>
    <w:rsid w:val="00C839E3"/>
    <w:rsid w:val="00C87BA6"/>
    <w:rsid w:val="00C919F5"/>
    <w:rsid w:val="00C91ACF"/>
    <w:rsid w:val="00C92421"/>
    <w:rsid w:val="00C94372"/>
    <w:rsid w:val="00C95CDD"/>
    <w:rsid w:val="00C964E7"/>
    <w:rsid w:val="00C97A2D"/>
    <w:rsid w:val="00CA49C1"/>
    <w:rsid w:val="00CA5179"/>
    <w:rsid w:val="00CA57E3"/>
    <w:rsid w:val="00CA706B"/>
    <w:rsid w:val="00CB052C"/>
    <w:rsid w:val="00CB3185"/>
    <w:rsid w:val="00CB7117"/>
    <w:rsid w:val="00CC36AE"/>
    <w:rsid w:val="00CC5E9F"/>
    <w:rsid w:val="00CC6185"/>
    <w:rsid w:val="00CC645E"/>
    <w:rsid w:val="00CC6CEF"/>
    <w:rsid w:val="00CD0628"/>
    <w:rsid w:val="00CD1306"/>
    <w:rsid w:val="00CD2034"/>
    <w:rsid w:val="00CD2BCB"/>
    <w:rsid w:val="00CD41D3"/>
    <w:rsid w:val="00CD53D5"/>
    <w:rsid w:val="00CD5726"/>
    <w:rsid w:val="00CD76D8"/>
    <w:rsid w:val="00CE2908"/>
    <w:rsid w:val="00CE2EC6"/>
    <w:rsid w:val="00CE30C9"/>
    <w:rsid w:val="00CE53C5"/>
    <w:rsid w:val="00CE5647"/>
    <w:rsid w:val="00CE58C1"/>
    <w:rsid w:val="00CE6FA3"/>
    <w:rsid w:val="00CF1E1B"/>
    <w:rsid w:val="00CF2FAC"/>
    <w:rsid w:val="00CF3CE5"/>
    <w:rsid w:val="00CF74BC"/>
    <w:rsid w:val="00D00E88"/>
    <w:rsid w:val="00D0380E"/>
    <w:rsid w:val="00D05E1B"/>
    <w:rsid w:val="00D06376"/>
    <w:rsid w:val="00D10ADA"/>
    <w:rsid w:val="00D10D44"/>
    <w:rsid w:val="00D1194F"/>
    <w:rsid w:val="00D12C22"/>
    <w:rsid w:val="00D132C7"/>
    <w:rsid w:val="00D14533"/>
    <w:rsid w:val="00D147CA"/>
    <w:rsid w:val="00D179E2"/>
    <w:rsid w:val="00D24BDC"/>
    <w:rsid w:val="00D25E5F"/>
    <w:rsid w:val="00D27331"/>
    <w:rsid w:val="00D4382E"/>
    <w:rsid w:val="00D4683E"/>
    <w:rsid w:val="00D473DB"/>
    <w:rsid w:val="00D479C2"/>
    <w:rsid w:val="00D47EF5"/>
    <w:rsid w:val="00D50268"/>
    <w:rsid w:val="00D50748"/>
    <w:rsid w:val="00D60E79"/>
    <w:rsid w:val="00D634A9"/>
    <w:rsid w:val="00D63B89"/>
    <w:rsid w:val="00D64240"/>
    <w:rsid w:val="00D6597D"/>
    <w:rsid w:val="00D67A1C"/>
    <w:rsid w:val="00D70C30"/>
    <w:rsid w:val="00D717C6"/>
    <w:rsid w:val="00D73476"/>
    <w:rsid w:val="00D8016E"/>
    <w:rsid w:val="00D8420A"/>
    <w:rsid w:val="00D858CF"/>
    <w:rsid w:val="00D86C0E"/>
    <w:rsid w:val="00D91AA4"/>
    <w:rsid w:val="00D91CF7"/>
    <w:rsid w:val="00D94231"/>
    <w:rsid w:val="00D96BAA"/>
    <w:rsid w:val="00D979DD"/>
    <w:rsid w:val="00DA1130"/>
    <w:rsid w:val="00DA147F"/>
    <w:rsid w:val="00DA67A2"/>
    <w:rsid w:val="00DB178B"/>
    <w:rsid w:val="00DB1FCC"/>
    <w:rsid w:val="00DB3F46"/>
    <w:rsid w:val="00DB4CB2"/>
    <w:rsid w:val="00DB569A"/>
    <w:rsid w:val="00DB6F8C"/>
    <w:rsid w:val="00DC0225"/>
    <w:rsid w:val="00DC0E38"/>
    <w:rsid w:val="00DC19FA"/>
    <w:rsid w:val="00DD17FA"/>
    <w:rsid w:val="00DD5958"/>
    <w:rsid w:val="00DD6780"/>
    <w:rsid w:val="00DD73DA"/>
    <w:rsid w:val="00DD75C6"/>
    <w:rsid w:val="00DE04AA"/>
    <w:rsid w:val="00DE05C3"/>
    <w:rsid w:val="00DE41CF"/>
    <w:rsid w:val="00DE665A"/>
    <w:rsid w:val="00DE6F46"/>
    <w:rsid w:val="00DE7699"/>
    <w:rsid w:val="00DF197B"/>
    <w:rsid w:val="00DF20EB"/>
    <w:rsid w:val="00DF4773"/>
    <w:rsid w:val="00DF5F0B"/>
    <w:rsid w:val="00DF5FD5"/>
    <w:rsid w:val="00E05A19"/>
    <w:rsid w:val="00E069DF"/>
    <w:rsid w:val="00E10424"/>
    <w:rsid w:val="00E115A2"/>
    <w:rsid w:val="00E12AEE"/>
    <w:rsid w:val="00E157A2"/>
    <w:rsid w:val="00E20D2B"/>
    <w:rsid w:val="00E214E6"/>
    <w:rsid w:val="00E21BF6"/>
    <w:rsid w:val="00E234C3"/>
    <w:rsid w:val="00E23D50"/>
    <w:rsid w:val="00E2452F"/>
    <w:rsid w:val="00E26C0D"/>
    <w:rsid w:val="00E3153C"/>
    <w:rsid w:val="00E31CFF"/>
    <w:rsid w:val="00E33453"/>
    <w:rsid w:val="00E33D9D"/>
    <w:rsid w:val="00E41D52"/>
    <w:rsid w:val="00E440BA"/>
    <w:rsid w:val="00E46112"/>
    <w:rsid w:val="00E46475"/>
    <w:rsid w:val="00E46960"/>
    <w:rsid w:val="00E50D65"/>
    <w:rsid w:val="00E52F25"/>
    <w:rsid w:val="00E5389B"/>
    <w:rsid w:val="00E53B9C"/>
    <w:rsid w:val="00E54407"/>
    <w:rsid w:val="00E54C2E"/>
    <w:rsid w:val="00E56268"/>
    <w:rsid w:val="00E6054F"/>
    <w:rsid w:val="00E60C10"/>
    <w:rsid w:val="00E63493"/>
    <w:rsid w:val="00E7159A"/>
    <w:rsid w:val="00E717AA"/>
    <w:rsid w:val="00E7205D"/>
    <w:rsid w:val="00E73AFC"/>
    <w:rsid w:val="00E83D30"/>
    <w:rsid w:val="00E84CEB"/>
    <w:rsid w:val="00E87051"/>
    <w:rsid w:val="00E87BD8"/>
    <w:rsid w:val="00E87CE1"/>
    <w:rsid w:val="00E95679"/>
    <w:rsid w:val="00E97A59"/>
    <w:rsid w:val="00EA1D66"/>
    <w:rsid w:val="00EA2580"/>
    <w:rsid w:val="00EA3E02"/>
    <w:rsid w:val="00EA69E7"/>
    <w:rsid w:val="00EB5507"/>
    <w:rsid w:val="00EB78D0"/>
    <w:rsid w:val="00EC27D4"/>
    <w:rsid w:val="00EC2B25"/>
    <w:rsid w:val="00EC4BAC"/>
    <w:rsid w:val="00EC5077"/>
    <w:rsid w:val="00EC6CEC"/>
    <w:rsid w:val="00EC76A1"/>
    <w:rsid w:val="00ED0981"/>
    <w:rsid w:val="00ED3320"/>
    <w:rsid w:val="00ED3A06"/>
    <w:rsid w:val="00EE1F4A"/>
    <w:rsid w:val="00EE2D84"/>
    <w:rsid w:val="00EE4279"/>
    <w:rsid w:val="00EE4837"/>
    <w:rsid w:val="00EF40DC"/>
    <w:rsid w:val="00EF56CD"/>
    <w:rsid w:val="00EF7864"/>
    <w:rsid w:val="00EF7FC3"/>
    <w:rsid w:val="00F023D1"/>
    <w:rsid w:val="00F02EC8"/>
    <w:rsid w:val="00F02F56"/>
    <w:rsid w:val="00F034F8"/>
    <w:rsid w:val="00F05B30"/>
    <w:rsid w:val="00F10ED5"/>
    <w:rsid w:val="00F115D1"/>
    <w:rsid w:val="00F149A0"/>
    <w:rsid w:val="00F14F5B"/>
    <w:rsid w:val="00F15F42"/>
    <w:rsid w:val="00F16573"/>
    <w:rsid w:val="00F178B2"/>
    <w:rsid w:val="00F20755"/>
    <w:rsid w:val="00F21604"/>
    <w:rsid w:val="00F2173A"/>
    <w:rsid w:val="00F24AAA"/>
    <w:rsid w:val="00F32D26"/>
    <w:rsid w:val="00F40571"/>
    <w:rsid w:val="00F40851"/>
    <w:rsid w:val="00F41DC2"/>
    <w:rsid w:val="00F4227E"/>
    <w:rsid w:val="00F42A24"/>
    <w:rsid w:val="00F44544"/>
    <w:rsid w:val="00F44C3F"/>
    <w:rsid w:val="00F450A4"/>
    <w:rsid w:val="00F4547F"/>
    <w:rsid w:val="00F50DCA"/>
    <w:rsid w:val="00F52A52"/>
    <w:rsid w:val="00F54954"/>
    <w:rsid w:val="00F56441"/>
    <w:rsid w:val="00F64710"/>
    <w:rsid w:val="00F67A63"/>
    <w:rsid w:val="00F71753"/>
    <w:rsid w:val="00F718CF"/>
    <w:rsid w:val="00F72177"/>
    <w:rsid w:val="00F721D1"/>
    <w:rsid w:val="00F72C36"/>
    <w:rsid w:val="00F8056B"/>
    <w:rsid w:val="00F816AE"/>
    <w:rsid w:val="00F839A8"/>
    <w:rsid w:val="00F87459"/>
    <w:rsid w:val="00F87DAC"/>
    <w:rsid w:val="00F91991"/>
    <w:rsid w:val="00F93CA2"/>
    <w:rsid w:val="00F93FB0"/>
    <w:rsid w:val="00F94140"/>
    <w:rsid w:val="00F97D61"/>
    <w:rsid w:val="00FA0F8C"/>
    <w:rsid w:val="00FA1C32"/>
    <w:rsid w:val="00FA418C"/>
    <w:rsid w:val="00FA5308"/>
    <w:rsid w:val="00FA58EC"/>
    <w:rsid w:val="00FA774C"/>
    <w:rsid w:val="00FB0B43"/>
    <w:rsid w:val="00FB1934"/>
    <w:rsid w:val="00FB1F62"/>
    <w:rsid w:val="00FB26E7"/>
    <w:rsid w:val="00FB4F3D"/>
    <w:rsid w:val="00FB5708"/>
    <w:rsid w:val="00FC29C8"/>
    <w:rsid w:val="00FC547D"/>
    <w:rsid w:val="00FC601E"/>
    <w:rsid w:val="00FC762A"/>
    <w:rsid w:val="00FD70B3"/>
    <w:rsid w:val="00FD76A1"/>
    <w:rsid w:val="00FE03AD"/>
    <w:rsid w:val="00FE34F6"/>
    <w:rsid w:val="00FE4913"/>
    <w:rsid w:val="00FE67C1"/>
    <w:rsid w:val="00FF37A6"/>
    <w:rsid w:val="00FF458E"/>
    <w:rsid w:val="00FF70E0"/>
    <w:rsid w:val="4AB0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3B02A8FA"/>
  <w15:docId w15:val="{02313AE8-B191-423F-B4CD-B88A97835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951"/>
    <w:pPr>
      <w:ind w:left="113" w:right="113"/>
      <w:jc w:val="both"/>
    </w:pPr>
    <w:rPr>
      <w:rFonts w:ascii="Arial" w:eastAsia="Times New Roman" w:hAnsi="Arial"/>
      <w:sz w:val="24"/>
      <w:szCs w:val="22"/>
    </w:rPr>
  </w:style>
  <w:style w:type="paragraph" w:styleId="Titre1">
    <w:name w:val="heading 1"/>
    <w:basedOn w:val="Normal"/>
    <w:next w:val="Normal"/>
    <w:link w:val="Titre1Car"/>
    <w:qFormat/>
    <w:rsid w:val="002E5A87"/>
    <w:pPr>
      <w:keepNext/>
      <w:numPr>
        <w:numId w:val="2"/>
      </w:numPr>
      <w:shd w:val="clear" w:color="auto" w:fill="DC005C"/>
      <w:ind w:left="431" w:hanging="431"/>
      <w:outlineLvl w:val="0"/>
    </w:pPr>
    <w:rPr>
      <w:b/>
      <w:color w:val="FFFFFF"/>
      <w:sz w:val="32"/>
      <w:szCs w:val="20"/>
      <w:lang w:eastAsia="fr-FR"/>
    </w:rPr>
  </w:style>
  <w:style w:type="paragraph" w:styleId="Titre2">
    <w:name w:val="heading 2"/>
    <w:basedOn w:val="Normal"/>
    <w:next w:val="Normal"/>
    <w:link w:val="Titre2Car"/>
    <w:qFormat/>
    <w:rsid w:val="006F6EFF"/>
    <w:pPr>
      <w:keepNext/>
      <w:numPr>
        <w:ilvl w:val="1"/>
        <w:numId w:val="2"/>
      </w:numPr>
      <w:shd w:val="clear" w:color="auto" w:fill="E6E6E6" w:themeFill="background1" w:themeFillShade="E6"/>
      <w:outlineLvl w:val="1"/>
    </w:pPr>
    <w:rPr>
      <w:b/>
      <w:sz w:val="22"/>
      <w:szCs w:val="20"/>
      <w:lang w:eastAsia="fr-FR"/>
    </w:rPr>
  </w:style>
  <w:style w:type="paragraph" w:styleId="Titre3">
    <w:name w:val="heading 3"/>
    <w:basedOn w:val="Normal"/>
    <w:next w:val="Normal"/>
    <w:link w:val="Titre3Car"/>
    <w:qFormat/>
    <w:rsid w:val="000C11F2"/>
    <w:pPr>
      <w:keepNext/>
      <w:numPr>
        <w:ilvl w:val="2"/>
        <w:numId w:val="2"/>
      </w:numPr>
      <w:spacing w:after="120"/>
      <w:outlineLvl w:val="2"/>
    </w:pPr>
    <w:rPr>
      <w:b/>
      <w:sz w:val="22"/>
      <w:szCs w:val="20"/>
      <w:lang w:eastAsia="fr-FR"/>
    </w:rPr>
  </w:style>
  <w:style w:type="paragraph" w:styleId="Titre4">
    <w:name w:val="heading 4"/>
    <w:basedOn w:val="Normal"/>
    <w:next w:val="Normal"/>
    <w:link w:val="Titre4Car"/>
    <w:qFormat/>
    <w:rsid w:val="006D5DBF"/>
    <w:pPr>
      <w:keepNext/>
      <w:numPr>
        <w:ilvl w:val="3"/>
        <w:numId w:val="2"/>
      </w:numPr>
      <w:jc w:val="center"/>
      <w:outlineLvl w:val="3"/>
    </w:pPr>
    <w:rPr>
      <w:rFonts w:ascii="Tahoma" w:hAnsi="Tahoma"/>
      <w:b/>
      <w:sz w:val="40"/>
      <w:szCs w:val="20"/>
      <w:lang w:eastAsia="fr-FR"/>
    </w:rPr>
  </w:style>
  <w:style w:type="paragraph" w:styleId="Titre5">
    <w:name w:val="heading 5"/>
    <w:basedOn w:val="Normal"/>
    <w:next w:val="Normal"/>
    <w:link w:val="Titre5Car"/>
    <w:qFormat/>
    <w:rsid w:val="006D5DBF"/>
    <w:pPr>
      <w:keepNext/>
      <w:numPr>
        <w:ilvl w:val="4"/>
        <w:numId w:val="2"/>
      </w:numPr>
      <w:jc w:val="center"/>
      <w:outlineLvl w:val="4"/>
    </w:pPr>
    <w:rPr>
      <w:rFonts w:ascii="Tahoma" w:hAnsi="Tahoma"/>
      <w:b/>
      <w:sz w:val="32"/>
      <w:szCs w:val="20"/>
      <w:lang w:eastAsia="fr-FR"/>
    </w:rPr>
  </w:style>
  <w:style w:type="paragraph" w:styleId="Titre6">
    <w:name w:val="heading 6"/>
    <w:basedOn w:val="Normal"/>
    <w:next w:val="Normal"/>
    <w:link w:val="Titre6Car"/>
    <w:qFormat/>
    <w:rsid w:val="006D5DBF"/>
    <w:pPr>
      <w:keepNext/>
      <w:numPr>
        <w:ilvl w:val="5"/>
        <w:numId w:val="2"/>
      </w:numPr>
      <w:jc w:val="center"/>
      <w:outlineLvl w:val="5"/>
    </w:pPr>
    <w:rPr>
      <w:rFonts w:ascii="Tahoma" w:hAnsi="Tahoma"/>
      <w:b/>
      <w:szCs w:val="20"/>
      <w:lang w:eastAsia="fr-FR"/>
    </w:rPr>
  </w:style>
  <w:style w:type="paragraph" w:styleId="Titre7">
    <w:name w:val="heading 7"/>
    <w:basedOn w:val="Normal"/>
    <w:next w:val="Normal"/>
    <w:link w:val="Titre7Car"/>
    <w:qFormat/>
    <w:rsid w:val="006D5DBF"/>
    <w:pPr>
      <w:keepNext/>
      <w:numPr>
        <w:ilvl w:val="6"/>
        <w:numId w:val="2"/>
      </w:numPr>
      <w:jc w:val="center"/>
      <w:outlineLvl w:val="6"/>
    </w:pPr>
    <w:rPr>
      <w:rFonts w:ascii="Tahoma" w:hAnsi="Tahoma"/>
      <w:b/>
      <w:sz w:val="16"/>
      <w:szCs w:val="20"/>
      <w:lang w:eastAsia="fr-FR"/>
    </w:rPr>
  </w:style>
  <w:style w:type="paragraph" w:styleId="Titre8">
    <w:name w:val="heading 8"/>
    <w:basedOn w:val="Normal"/>
    <w:next w:val="Normal"/>
    <w:link w:val="Titre8Car"/>
    <w:qFormat/>
    <w:rsid w:val="006D5DBF"/>
    <w:pPr>
      <w:keepNext/>
      <w:numPr>
        <w:ilvl w:val="7"/>
        <w:numId w:val="2"/>
      </w:numPr>
      <w:jc w:val="center"/>
      <w:outlineLvl w:val="7"/>
    </w:pPr>
    <w:rPr>
      <w:rFonts w:ascii="Tahoma" w:hAnsi="Tahoma"/>
      <w:sz w:val="40"/>
      <w:szCs w:val="20"/>
      <w:lang w:eastAsia="fr-FR"/>
    </w:rPr>
  </w:style>
  <w:style w:type="paragraph" w:styleId="Titre9">
    <w:name w:val="heading 9"/>
    <w:basedOn w:val="Normal"/>
    <w:next w:val="Normal"/>
    <w:link w:val="Titre9Car"/>
    <w:qFormat/>
    <w:rsid w:val="006D5DBF"/>
    <w:pPr>
      <w:keepNext/>
      <w:numPr>
        <w:ilvl w:val="8"/>
        <w:numId w:val="2"/>
      </w:numPr>
      <w:jc w:val="center"/>
      <w:outlineLvl w:val="8"/>
    </w:pPr>
    <w:rPr>
      <w:rFonts w:ascii="Tahoma" w:hAnsi="Tahoma"/>
      <w:b/>
      <w:color w:val="FFFFFF"/>
      <w:sz w:val="4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D0E1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D0E12"/>
  </w:style>
  <w:style w:type="paragraph" w:styleId="Pieddepage">
    <w:name w:val="footer"/>
    <w:basedOn w:val="Normal"/>
    <w:link w:val="PieddepageCar"/>
    <w:uiPriority w:val="99"/>
    <w:unhideWhenUsed/>
    <w:rsid w:val="008D0E1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D0E12"/>
  </w:style>
  <w:style w:type="character" w:styleId="Numrodepage">
    <w:name w:val="page number"/>
    <w:rsid w:val="008A5A3A"/>
    <w:rPr>
      <w:rFonts w:ascii="Tahoma" w:hAnsi="Tahoma" w:cs="Tahoma"/>
      <w:sz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86ED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186ED1"/>
    <w:rPr>
      <w:rFonts w:ascii="Tahoma" w:hAnsi="Tahoma" w:cs="Tahoma"/>
      <w:sz w:val="16"/>
      <w:szCs w:val="16"/>
    </w:rPr>
  </w:style>
  <w:style w:type="character" w:styleId="Lienhypertexte">
    <w:name w:val="Hyperlink"/>
    <w:uiPriority w:val="99"/>
    <w:unhideWhenUsed/>
    <w:rsid w:val="00186ED1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5E4941"/>
    <w:pPr>
      <w:ind w:left="720"/>
      <w:contextualSpacing/>
    </w:pPr>
  </w:style>
  <w:style w:type="character" w:styleId="Lienhypertextesuivivisit">
    <w:name w:val="FollowedHyperlink"/>
    <w:uiPriority w:val="99"/>
    <w:semiHidden/>
    <w:unhideWhenUsed/>
    <w:rsid w:val="00646DDD"/>
    <w:rPr>
      <w:color w:val="800080"/>
      <w:u w:val="single"/>
    </w:rPr>
  </w:style>
  <w:style w:type="character" w:customStyle="1" w:styleId="Titre1Car">
    <w:name w:val="Titre 1 Car"/>
    <w:link w:val="Titre1"/>
    <w:rsid w:val="002E5A87"/>
    <w:rPr>
      <w:rFonts w:ascii="Arial" w:eastAsia="Times New Roman" w:hAnsi="Arial"/>
      <w:b/>
      <w:color w:val="FFFFFF"/>
      <w:sz w:val="32"/>
      <w:shd w:val="clear" w:color="auto" w:fill="DC005C"/>
      <w:lang w:eastAsia="fr-FR"/>
    </w:rPr>
  </w:style>
  <w:style w:type="character" w:customStyle="1" w:styleId="Titre2Car">
    <w:name w:val="Titre 2 Car"/>
    <w:link w:val="Titre2"/>
    <w:rsid w:val="006F6EFF"/>
    <w:rPr>
      <w:rFonts w:ascii="Arial" w:eastAsia="Times New Roman" w:hAnsi="Arial"/>
      <w:b/>
      <w:sz w:val="22"/>
      <w:shd w:val="clear" w:color="auto" w:fill="E6E6E6" w:themeFill="background1" w:themeFillShade="E6"/>
      <w:lang w:eastAsia="fr-FR"/>
    </w:rPr>
  </w:style>
  <w:style w:type="character" w:customStyle="1" w:styleId="Titre3Car">
    <w:name w:val="Titre 3 Car"/>
    <w:link w:val="Titre3"/>
    <w:rsid w:val="000C11F2"/>
    <w:rPr>
      <w:rFonts w:ascii="Arial" w:eastAsia="Times New Roman" w:hAnsi="Arial"/>
      <w:b/>
      <w:sz w:val="22"/>
      <w:lang w:eastAsia="fr-FR"/>
    </w:rPr>
  </w:style>
  <w:style w:type="character" w:customStyle="1" w:styleId="Titre4Car">
    <w:name w:val="Titre 4 Car"/>
    <w:link w:val="Titre4"/>
    <w:rsid w:val="006D5DBF"/>
    <w:rPr>
      <w:rFonts w:ascii="Tahoma" w:eastAsia="Times New Roman" w:hAnsi="Tahoma"/>
      <w:b/>
      <w:sz w:val="40"/>
      <w:lang w:eastAsia="fr-FR"/>
    </w:rPr>
  </w:style>
  <w:style w:type="character" w:customStyle="1" w:styleId="Titre5Car">
    <w:name w:val="Titre 5 Car"/>
    <w:link w:val="Titre5"/>
    <w:rsid w:val="006D5DBF"/>
    <w:rPr>
      <w:rFonts w:ascii="Tahoma" w:eastAsia="Times New Roman" w:hAnsi="Tahoma"/>
      <w:b/>
      <w:sz w:val="32"/>
      <w:lang w:eastAsia="fr-FR"/>
    </w:rPr>
  </w:style>
  <w:style w:type="character" w:customStyle="1" w:styleId="Titre6Car">
    <w:name w:val="Titre 6 Car"/>
    <w:link w:val="Titre6"/>
    <w:rsid w:val="006D5DBF"/>
    <w:rPr>
      <w:rFonts w:ascii="Tahoma" w:eastAsia="Times New Roman" w:hAnsi="Tahoma"/>
      <w:b/>
      <w:sz w:val="22"/>
      <w:lang w:eastAsia="fr-FR"/>
    </w:rPr>
  </w:style>
  <w:style w:type="character" w:customStyle="1" w:styleId="Titre7Car">
    <w:name w:val="Titre 7 Car"/>
    <w:link w:val="Titre7"/>
    <w:rsid w:val="006D5DBF"/>
    <w:rPr>
      <w:rFonts w:ascii="Tahoma" w:eastAsia="Times New Roman" w:hAnsi="Tahoma"/>
      <w:b/>
      <w:sz w:val="16"/>
      <w:lang w:eastAsia="fr-FR"/>
    </w:rPr>
  </w:style>
  <w:style w:type="character" w:customStyle="1" w:styleId="Titre8Car">
    <w:name w:val="Titre 8 Car"/>
    <w:link w:val="Titre8"/>
    <w:rsid w:val="006D5DBF"/>
    <w:rPr>
      <w:rFonts w:ascii="Tahoma" w:eastAsia="Times New Roman" w:hAnsi="Tahoma"/>
      <w:sz w:val="40"/>
      <w:lang w:eastAsia="fr-FR"/>
    </w:rPr>
  </w:style>
  <w:style w:type="character" w:customStyle="1" w:styleId="Titre9Car">
    <w:name w:val="Titre 9 Car"/>
    <w:link w:val="Titre9"/>
    <w:rsid w:val="006D5DBF"/>
    <w:rPr>
      <w:rFonts w:ascii="Tahoma" w:eastAsia="Times New Roman" w:hAnsi="Tahoma"/>
      <w:b/>
      <w:color w:val="FFFFFF"/>
      <w:sz w:val="40"/>
      <w:lang w:eastAsia="fr-FR"/>
    </w:rPr>
  </w:style>
  <w:style w:type="table" w:styleId="Grilledutableau">
    <w:name w:val="Table Grid"/>
    <w:basedOn w:val="TableauNormal"/>
    <w:rsid w:val="00A44FB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A44FBA"/>
    <w:pPr>
      <w:tabs>
        <w:tab w:val="left" w:pos="1440"/>
        <w:tab w:val="left" w:pos="1800"/>
        <w:tab w:val="left" w:leader="underscore" w:pos="3600"/>
        <w:tab w:val="left" w:pos="5640"/>
        <w:tab w:val="left" w:pos="6480"/>
        <w:tab w:val="left" w:pos="6840"/>
        <w:tab w:val="left" w:leader="underscore" w:pos="9000"/>
      </w:tabs>
      <w:jc w:val="both"/>
    </w:pPr>
    <w:rPr>
      <w:rFonts w:ascii="Arial" w:eastAsia="Times New Roman" w:hAnsi="Arial"/>
      <w:sz w:val="24"/>
      <w:szCs w:val="24"/>
      <w:lang w:val="fr-FR"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677C98"/>
    <w:pPr>
      <w:spacing w:before="120"/>
    </w:pPr>
    <w:rPr>
      <w:rFonts w:asciiTheme="minorHAnsi" w:hAnsiTheme="minorHAnsi"/>
      <w:b/>
      <w:bCs/>
      <w:i/>
      <w:iCs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677C98"/>
    <w:pPr>
      <w:spacing w:before="120"/>
      <w:ind w:left="200"/>
    </w:pPr>
    <w:rPr>
      <w:rFonts w:asciiTheme="minorHAnsi" w:hAnsiTheme="minorHAnsi"/>
      <w:b/>
      <w:bCs/>
      <w:sz w:val="22"/>
    </w:rPr>
  </w:style>
  <w:style w:type="paragraph" w:styleId="TM3">
    <w:name w:val="toc 3"/>
    <w:basedOn w:val="Normal"/>
    <w:next w:val="Normal"/>
    <w:autoRedefine/>
    <w:uiPriority w:val="39"/>
    <w:unhideWhenUsed/>
    <w:rsid w:val="00677C98"/>
    <w:pPr>
      <w:ind w:left="400"/>
    </w:pPr>
    <w:rPr>
      <w:rFonts w:asciiTheme="minorHAnsi" w:hAnsiTheme="minorHAnsi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677C98"/>
    <w:pPr>
      <w:ind w:left="600"/>
    </w:pPr>
    <w:rPr>
      <w:rFonts w:asciiTheme="minorHAnsi" w:hAnsiTheme="minorHAnsi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677C98"/>
    <w:pPr>
      <w:ind w:left="800"/>
    </w:pPr>
    <w:rPr>
      <w:rFonts w:asciiTheme="minorHAnsi" w:hAnsiTheme="minorHAnsi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677C98"/>
    <w:pPr>
      <w:ind w:left="1000"/>
    </w:pPr>
    <w:rPr>
      <w:rFonts w:asciiTheme="minorHAnsi" w:hAnsiTheme="minorHAnsi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677C98"/>
    <w:pPr>
      <w:ind w:left="1200"/>
    </w:pPr>
    <w:rPr>
      <w:rFonts w:asciiTheme="minorHAnsi" w:hAnsiTheme="minorHAnsi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677C98"/>
    <w:pPr>
      <w:ind w:left="1400"/>
    </w:pPr>
    <w:rPr>
      <w:rFonts w:asciiTheme="minorHAnsi" w:hAnsiTheme="minorHAnsi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677C98"/>
    <w:pPr>
      <w:ind w:left="1600"/>
    </w:pPr>
    <w:rPr>
      <w:rFonts w:asciiTheme="minorHAnsi" w:hAnsiTheme="minorHAns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733D8"/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7733D8"/>
    <w:rPr>
      <w:rFonts w:ascii="Arial" w:eastAsia="Times New Roman" w:hAnsi="Arial"/>
    </w:rPr>
  </w:style>
  <w:style w:type="character" w:styleId="Appelnotedebasdep">
    <w:name w:val="footnote reference"/>
    <w:basedOn w:val="Policepardfaut"/>
    <w:uiPriority w:val="99"/>
    <w:semiHidden/>
    <w:unhideWhenUsed/>
    <w:rsid w:val="007733D8"/>
    <w:rPr>
      <w:vertAlign w:val="superscript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94140"/>
    <w:pPr>
      <w:keepLines/>
      <w:numPr>
        <w:numId w:val="0"/>
      </w:numPr>
      <w:shd w:val="clear" w:color="auto" w:fill="auto"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  <w:lang w:eastAsia="fr-CH"/>
    </w:rPr>
  </w:style>
  <w:style w:type="paragraph" w:styleId="Rvision">
    <w:name w:val="Revision"/>
    <w:hidden/>
    <w:uiPriority w:val="99"/>
    <w:semiHidden/>
    <w:rsid w:val="00FF70E0"/>
    <w:rPr>
      <w:rFonts w:ascii="Arial" w:eastAsia="Times New Roman" w:hAnsi="Arial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57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44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63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99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0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4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42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5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5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7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9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8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29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373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299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911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789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4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ryan\OneDrive%20-%20DIVTEC\Atelier\99-Portes%20ouvertes%202019\PIGS%20Two%20Kingdoms\EMT-INF-Mod&#232;l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10C24753A0243BA2EA8B99E79E56E" ma:contentTypeVersion="2" ma:contentTypeDescription="Crée un document." ma:contentTypeScope="" ma:versionID="15d9c48c2fdc1178bc4dc153dd5e5a49">
  <xsd:schema xmlns:xsd="http://www.w3.org/2001/XMLSchema" xmlns:xs="http://www.w3.org/2001/XMLSchema" xmlns:p="http://schemas.microsoft.com/office/2006/metadata/properties" xmlns:ns2="44e1ef75-cd70-48ad-81e4-c3b472b59f9d" targetNamespace="http://schemas.microsoft.com/office/2006/metadata/properties" ma:root="true" ma:fieldsID="27fbbcdd34411c122febbdf346d71294" ns2:_="">
    <xsd:import namespace="44e1ef75-cd70-48ad-81e4-c3b472b59f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e1ef75-cd70-48ad-81e4-c3b472b59f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5D5097-31C4-4D21-B1FB-C69E7672D36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075E58-92EC-4731-AF71-351F954D7FC7}"/>
</file>

<file path=customXml/itemProps3.xml><?xml version="1.0" encoding="utf-8"?>
<ds:datastoreItem xmlns:ds="http://schemas.openxmlformats.org/officeDocument/2006/customXml" ds:itemID="{41528900-4EEB-4BAD-AC63-5F09660AFB7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57E2553-CF91-449E-8DBE-34D3373E18C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EMT-INF-Modèle.dotx</Template>
  <TotalTime>42</TotalTime>
  <Pages>1</Pages>
  <Words>106</Words>
  <Characters>588</Characters>
  <Application>Microsoft Office Word</Application>
  <DocSecurity>0</DocSecurity>
  <Lines>4</Lines>
  <Paragraphs>1</Paragraphs>
  <ScaleCrop>false</ScaleCrop>
  <Company>DivTec</Company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Charalambidis Yannis</dc:creator>
  <cp:keywords/>
  <dc:description/>
  <cp:lastModifiedBy>Martins Rocha Eduardo Luis</cp:lastModifiedBy>
  <cp:revision>19</cp:revision>
  <cp:lastPrinted>2018-01-11T13:57:00Z</cp:lastPrinted>
  <dcterms:created xsi:type="dcterms:W3CDTF">2021-04-29T12:09:00Z</dcterms:created>
  <dcterms:modified xsi:type="dcterms:W3CDTF">2021-09-13T08:20:00Z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0x010100BCA10C24753A0243BA2EA8B99E79E56E</vt:lpwstr>
  </property>
</Properties>
</file>